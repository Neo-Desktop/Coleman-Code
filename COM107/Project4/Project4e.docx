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7C62DA" w:rsidP="007C62DA">
      <w:pPr>
        <w:pStyle w:val="Title"/>
      </w:pPr>
      <w:r>
        <w:t>Project</w:t>
      </w:r>
      <w:r w:rsidR="00975E41">
        <w:t xml:space="preserve"> 4e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2B5C33" w:rsidRDefault="002B5C33" w:rsidP="007C62DA">
            <w:pPr>
              <w:rPr>
                <w:b w:val="0"/>
              </w:rPr>
            </w:pPr>
            <w:r>
              <w:rPr>
                <w:b w:val="0"/>
              </w:rPr>
              <w:t>Filing Status</w:t>
            </w:r>
          </w:p>
          <w:p w:rsidR="002B5C33" w:rsidRPr="0087771D" w:rsidRDefault="00975E41" w:rsidP="007C62DA">
            <w:pPr>
              <w:rPr>
                <w:b w:val="0"/>
              </w:rPr>
            </w:pPr>
            <w:r>
              <w:rPr>
                <w:b w:val="0"/>
              </w:rPr>
              <w:t>Gross Pay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975E41" w:rsidP="007C62DA">
            <w:pPr>
              <w:cnfStyle w:val="000000100000"/>
            </w:pPr>
            <w:r>
              <w:t>Calculate Withholding tax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975E41" w:rsidP="007C62DA">
            <w:pPr>
              <w:cnfStyle w:val="000000100000"/>
            </w:pPr>
            <w:r>
              <w:t>Taxable income</w:t>
            </w:r>
          </w:p>
          <w:p w:rsidR="007C62DA" w:rsidRDefault="00975E41" w:rsidP="007C62DA">
            <w:pPr>
              <w:cnfStyle w:val="000000100000"/>
            </w:pPr>
            <w:r>
              <w:t>Base tax</w:t>
            </w:r>
          </w:p>
          <w:p w:rsidR="007C62DA" w:rsidRDefault="00975E41" w:rsidP="007C62DA">
            <w:pPr>
              <w:cnfStyle w:val="000000100000"/>
            </w:pPr>
            <w:r>
              <w:t>Percent surcharge</w:t>
            </w:r>
          </w:p>
          <w:p w:rsidR="007C62DA" w:rsidRDefault="00975E41" w:rsidP="007C62DA">
            <w:pPr>
              <w:cnfStyle w:val="000000100000"/>
            </w:pPr>
            <w:r>
              <w:t>Amount of withholding tax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proofErr w:type="spellStart"/>
      <w:r>
        <w:lastRenderedPageBreak/>
        <w:t>Pseudocode</w:t>
      </w:r>
      <w:proofErr w:type="spellEnd"/>
      <w:r>
        <w:t>:</w:t>
      </w:r>
    </w:p>
    <w:p w:rsidR="002B5C33" w:rsidRDefault="002B5C33">
      <w:r>
        <w:t>Prompt Filing Status</w:t>
      </w:r>
    </w:p>
    <w:p w:rsidR="002B5C33" w:rsidRDefault="002B5C33">
      <w:r>
        <w:t xml:space="preserve">STORE </w:t>
      </w:r>
      <w:proofErr w:type="spellStart"/>
      <w:r>
        <w:t>cFStatus</w:t>
      </w:r>
      <w:proofErr w:type="spellEnd"/>
    </w:p>
    <w:p w:rsidR="007C62DA" w:rsidRDefault="00566E93">
      <w:r>
        <w:t>PROMPT Gross Pay</w:t>
      </w:r>
    </w:p>
    <w:p w:rsidR="00566E93" w:rsidRDefault="00566E93">
      <w:r>
        <w:t xml:space="preserve">STORE </w:t>
      </w:r>
      <w:proofErr w:type="spellStart"/>
      <w:r>
        <w:t>dGrossPay</w:t>
      </w:r>
      <w:proofErr w:type="spellEnd"/>
    </w:p>
    <w:p w:rsidR="002B5C33" w:rsidRDefault="002B5C33">
      <w:r>
        <w:t>IF (</w:t>
      </w:r>
      <w:proofErr w:type="spellStart"/>
      <w:r>
        <w:t>cFstatus</w:t>
      </w:r>
      <w:proofErr w:type="spellEnd"/>
      <w:r>
        <w:t xml:space="preserve"> =</w:t>
      </w:r>
      <w:proofErr w:type="gramStart"/>
      <w:r>
        <w:t>= ‘s’</w:t>
      </w:r>
      <w:proofErr w:type="gramEnd"/>
      <w:r>
        <w:t xml:space="preserve"> || </w:t>
      </w:r>
      <w:proofErr w:type="spellStart"/>
      <w:r>
        <w:t>cFstatus</w:t>
      </w:r>
      <w:proofErr w:type="spellEnd"/>
      <w:r>
        <w:t xml:space="preserve"> == ‘h’ ) THEN DO</w:t>
      </w:r>
    </w:p>
    <w:p w:rsidR="002B5C33" w:rsidRDefault="002B5C33" w:rsidP="002B5C33">
      <w:r>
        <w:tab/>
        <w:t>IF (</w:t>
      </w:r>
      <w:proofErr w:type="spellStart"/>
      <w:r>
        <w:t>dGrossPay</w:t>
      </w:r>
      <w:proofErr w:type="spellEnd"/>
      <w:r>
        <w:t xml:space="preserve"> &lt;= 90)</w:t>
      </w:r>
    </w:p>
    <w:p w:rsidR="002B5C33" w:rsidRDefault="002B5C33" w:rsidP="002B5C33">
      <w:r>
        <w:tab/>
      </w:r>
      <w:r>
        <w:tab/>
        <w:t>SET dBase = 0.00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iPercent</w:t>
      </w:r>
      <w:proofErr w:type="spellEnd"/>
      <w:r>
        <w:t xml:space="preserve"> = 0</w:t>
      </w:r>
    </w:p>
    <w:p w:rsidR="002B5C33" w:rsidRDefault="002B5C33">
      <w:r>
        <w:tab/>
      </w:r>
      <w:r>
        <w:tab/>
        <w:t xml:space="preserve">SET </w:t>
      </w:r>
      <w:proofErr w:type="spellStart"/>
      <w:r>
        <w:t>dExcess</w:t>
      </w:r>
      <w:proofErr w:type="spellEnd"/>
      <w:r>
        <w:t xml:space="preserve"> = 0.00</w:t>
      </w:r>
    </w:p>
    <w:p w:rsidR="00566E93" w:rsidRDefault="002B5C33" w:rsidP="002B5C33">
      <w:pPr>
        <w:ind w:firstLine="720"/>
      </w:pPr>
      <w:r>
        <w:t>ELSE</w:t>
      </w:r>
      <w:r w:rsidR="00566E93">
        <w:t>IF (</w:t>
      </w:r>
      <w:proofErr w:type="spellStart"/>
      <w:r w:rsidR="00566E93">
        <w:t>dGrossPay</w:t>
      </w:r>
      <w:proofErr w:type="spellEnd"/>
      <w:r w:rsidR="00566E93">
        <w:t xml:space="preserve"> &gt; 90 &amp;&amp; </w:t>
      </w:r>
      <w:proofErr w:type="spellStart"/>
      <w:r w:rsidR="00566E93">
        <w:t>dGrossPay</w:t>
      </w:r>
      <w:proofErr w:type="spellEnd"/>
      <w:r w:rsidR="00566E93">
        <w:t xml:space="preserve"> &lt;=</w:t>
      </w:r>
      <w:proofErr w:type="gramStart"/>
      <w:r w:rsidR="00566E93">
        <w:t>452 )</w:t>
      </w:r>
      <w:proofErr w:type="gramEnd"/>
    </w:p>
    <w:p w:rsidR="00566E93" w:rsidRDefault="002B5C33">
      <w:r>
        <w:tab/>
      </w:r>
      <w:r w:rsidR="00566E93">
        <w:tab/>
        <w:t>SET dBase = 0.00</w:t>
      </w:r>
    </w:p>
    <w:p w:rsidR="00566E93" w:rsidRDefault="00566E93">
      <w:r>
        <w:tab/>
      </w:r>
      <w:r w:rsidR="002B5C33">
        <w:tab/>
      </w:r>
      <w:r>
        <w:t xml:space="preserve">SET </w:t>
      </w:r>
      <w:proofErr w:type="spellStart"/>
      <w:r>
        <w:t>iPercent</w:t>
      </w:r>
      <w:proofErr w:type="spellEnd"/>
      <w:r>
        <w:t xml:space="preserve"> = 10</w:t>
      </w:r>
    </w:p>
    <w:p w:rsidR="00566E93" w:rsidRDefault="002B5C33">
      <w:r>
        <w:tab/>
      </w:r>
      <w:r w:rsidR="00566E93">
        <w:tab/>
        <w:t xml:space="preserve">SET </w:t>
      </w:r>
      <w:proofErr w:type="spellStart"/>
      <w:r w:rsidR="00566E93">
        <w:t>dExcess</w:t>
      </w:r>
      <w:proofErr w:type="spellEnd"/>
      <w:r w:rsidR="00566E93">
        <w:t xml:space="preserve"> = 90.00</w:t>
      </w:r>
    </w:p>
    <w:p w:rsidR="00566E93" w:rsidRDefault="00566E9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452 &amp;&amp; </w:t>
      </w:r>
      <w:proofErr w:type="spellStart"/>
      <w:r>
        <w:t>dGrossPay</w:t>
      </w:r>
      <w:proofErr w:type="spellEnd"/>
      <w:r>
        <w:t xml:space="preserve"> &lt;= 1563)</w:t>
      </w:r>
    </w:p>
    <w:p w:rsidR="00566E93" w:rsidRDefault="002B5C33" w:rsidP="00566E93">
      <w:r>
        <w:tab/>
      </w:r>
      <w:r w:rsidR="00566E93">
        <w:tab/>
        <w:t>SET dBase = 36.20</w:t>
      </w:r>
    </w:p>
    <w:p w:rsidR="00566E93" w:rsidRDefault="002B5C33" w:rsidP="00566E93">
      <w:r>
        <w:tab/>
      </w:r>
      <w:r w:rsidR="00566E93">
        <w:tab/>
        <w:t xml:space="preserve">SET </w:t>
      </w:r>
      <w:proofErr w:type="spellStart"/>
      <w:r w:rsidR="00566E93">
        <w:t>iPercent</w:t>
      </w:r>
      <w:proofErr w:type="spellEnd"/>
      <w:r w:rsidR="00566E93">
        <w:t xml:space="preserve"> = 15</w:t>
      </w:r>
    </w:p>
    <w:p w:rsidR="00566E93" w:rsidRDefault="002B5C33" w:rsidP="00566E93">
      <w:r>
        <w:tab/>
      </w:r>
      <w:r w:rsidR="00566E93">
        <w:tab/>
        <w:t xml:space="preserve">SET </w:t>
      </w:r>
      <w:proofErr w:type="spellStart"/>
      <w:r w:rsidR="00566E93">
        <w:t>dExcess</w:t>
      </w:r>
      <w:proofErr w:type="spellEnd"/>
      <w:r w:rsidR="00566E93">
        <w:t xml:space="preserve"> = 452.00</w:t>
      </w:r>
    </w:p>
    <w:p w:rsidR="00566E93" w:rsidRDefault="00566E9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1563 &amp;&amp; </w:t>
      </w:r>
      <w:proofErr w:type="spellStart"/>
      <w:r>
        <w:t>dGrossPay</w:t>
      </w:r>
      <w:proofErr w:type="spellEnd"/>
      <w:r>
        <w:t xml:space="preserve"> &lt;= 3658)</w:t>
      </w:r>
    </w:p>
    <w:p w:rsidR="00566E93" w:rsidRDefault="002B5C33" w:rsidP="00566E93">
      <w:r>
        <w:tab/>
      </w:r>
      <w:r w:rsidR="00566E93">
        <w:tab/>
        <w:t>SET dBase = 202.85</w:t>
      </w:r>
    </w:p>
    <w:p w:rsidR="00566E93" w:rsidRDefault="002B5C33" w:rsidP="00566E93">
      <w:r>
        <w:tab/>
      </w:r>
      <w:r w:rsidR="00566E93">
        <w:tab/>
        <w:t xml:space="preserve">SET </w:t>
      </w:r>
      <w:proofErr w:type="spellStart"/>
      <w:r w:rsidR="00566E93">
        <w:t>iPercent</w:t>
      </w:r>
      <w:proofErr w:type="spellEnd"/>
      <w:r w:rsidR="00566E93">
        <w:t xml:space="preserve"> = 25</w:t>
      </w:r>
    </w:p>
    <w:p w:rsidR="00566E93" w:rsidRDefault="002B5C33" w:rsidP="00566E93">
      <w:r>
        <w:tab/>
      </w:r>
      <w:r w:rsidR="00566E93">
        <w:tab/>
        <w:t xml:space="preserve">SET </w:t>
      </w:r>
      <w:proofErr w:type="spellStart"/>
      <w:r w:rsidR="00566E93">
        <w:t>dExcess</w:t>
      </w:r>
      <w:proofErr w:type="spellEnd"/>
      <w:r w:rsidR="00566E93">
        <w:t xml:space="preserve"> = 1563.00</w:t>
      </w:r>
    </w:p>
    <w:p w:rsidR="00566E93" w:rsidRDefault="00566E9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3658 &amp;&amp; </w:t>
      </w:r>
      <w:proofErr w:type="spellStart"/>
      <w:r>
        <w:t>dGrossPay</w:t>
      </w:r>
      <w:proofErr w:type="spellEnd"/>
      <w:r>
        <w:t xml:space="preserve"> &lt;= 7533)</w:t>
      </w:r>
    </w:p>
    <w:p w:rsidR="00566E93" w:rsidRDefault="00566E93" w:rsidP="00566E93">
      <w:r>
        <w:tab/>
      </w:r>
      <w:r w:rsidR="002B5C33">
        <w:tab/>
      </w:r>
      <w:r>
        <w:t>SET dBase = 276.60</w:t>
      </w:r>
    </w:p>
    <w:p w:rsidR="00566E93" w:rsidRDefault="00566E93" w:rsidP="00566E93">
      <w:r>
        <w:tab/>
      </w:r>
      <w:r w:rsidR="002B5C33">
        <w:tab/>
      </w:r>
      <w:r>
        <w:t xml:space="preserve">SET </w:t>
      </w:r>
      <w:proofErr w:type="spellStart"/>
      <w:r>
        <w:t>iPercent</w:t>
      </w:r>
      <w:proofErr w:type="spellEnd"/>
      <w:r>
        <w:t xml:space="preserve"> = 28</w:t>
      </w:r>
    </w:p>
    <w:p w:rsidR="00566E93" w:rsidRDefault="00566E93" w:rsidP="00566E93">
      <w:r>
        <w:lastRenderedPageBreak/>
        <w:tab/>
      </w:r>
      <w:r w:rsidR="002B5C33">
        <w:tab/>
      </w:r>
      <w:r>
        <w:t xml:space="preserve">SET </w:t>
      </w:r>
      <w:proofErr w:type="spellStart"/>
      <w:r>
        <w:t>dExcess</w:t>
      </w:r>
      <w:proofErr w:type="spellEnd"/>
      <w:r>
        <w:t xml:space="preserve"> = 3658.00</w:t>
      </w:r>
    </w:p>
    <w:p w:rsidR="00566E93" w:rsidRDefault="00566E9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7533 &amp;&amp; </w:t>
      </w:r>
      <w:proofErr w:type="spellStart"/>
      <w:r>
        <w:t>dGrossPay</w:t>
      </w:r>
      <w:proofErr w:type="spellEnd"/>
      <w:r>
        <w:t xml:space="preserve"> &lt;= 16271)</w:t>
      </w:r>
    </w:p>
    <w:p w:rsidR="00566E93" w:rsidRDefault="002B5C33" w:rsidP="00566E93">
      <w:r>
        <w:tab/>
      </w:r>
      <w:r w:rsidR="00566E93">
        <w:tab/>
        <w:t>SET dBase = 4695.14</w:t>
      </w:r>
    </w:p>
    <w:p w:rsidR="00566E93" w:rsidRDefault="00566E93" w:rsidP="00566E93">
      <w:r>
        <w:tab/>
      </w:r>
      <w:r w:rsidR="002B5C33">
        <w:tab/>
      </w:r>
      <w:r>
        <w:t xml:space="preserve">SET </w:t>
      </w:r>
      <w:proofErr w:type="spellStart"/>
      <w:r>
        <w:t>iPercent</w:t>
      </w:r>
      <w:proofErr w:type="spellEnd"/>
      <w:r>
        <w:t xml:space="preserve"> = 33</w:t>
      </w:r>
    </w:p>
    <w:p w:rsidR="00566E93" w:rsidRDefault="002B5C33" w:rsidP="00566E93">
      <w:r>
        <w:tab/>
      </w:r>
      <w:r w:rsidR="00566E93">
        <w:tab/>
        <w:t xml:space="preserve">SET </w:t>
      </w:r>
      <w:proofErr w:type="spellStart"/>
      <w:r w:rsidR="00566E93">
        <w:t>dExcess</w:t>
      </w:r>
      <w:proofErr w:type="spellEnd"/>
      <w:r w:rsidR="00566E93">
        <w:t xml:space="preserve"> = 7533.00</w:t>
      </w:r>
    </w:p>
    <w:p w:rsidR="00566E93" w:rsidRDefault="00566E9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</w:t>
      </w:r>
      <w:proofErr w:type="gramStart"/>
      <w:r>
        <w:t>16271 )</w:t>
      </w:r>
      <w:proofErr w:type="gramEnd"/>
    </w:p>
    <w:p w:rsidR="00566E93" w:rsidRDefault="00566E93" w:rsidP="00566E93">
      <w:r>
        <w:tab/>
      </w:r>
      <w:r w:rsidR="002B5C33">
        <w:tab/>
      </w:r>
      <w:r>
        <w:t>SET dBase = 4695.14</w:t>
      </w:r>
    </w:p>
    <w:p w:rsidR="00566E93" w:rsidRDefault="002B5C33" w:rsidP="00566E93">
      <w:r>
        <w:tab/>
      </w:r>
      <w:r w:rsidR="00566E93">
        <w:tab/>
        <w:t xml:space="preserve">SET </w:t>
      </w:r>
      <w:proofErr w:type="spellStart"/>
      <w:r w:rsidR="00566E93">
        <w:t>iPercent</w:t>
      </w:r>
      <w:proofErr w:type="spellEnd"/>
      <w:r w:rsidR="00566E93">
        <w:t xml:space="preserve"> = 35</w:t>
      </w:r>
    </w:p>
    <w:p w:rsidR="00566E93" w:rsidRDefault="002B5C33" w:rsidP="00566E93">
      <w:r>
        <w:tab/>
      </w:r>
      <w:r w:rsidR="00566E93">
        <w:tab/>
        <w:t xml:space="preserve">SET </w:t>
      </w:r>
      <w:proofErr w:type="spellStart"/>
      <w:r w:rsidR="00566E93">
        <w:t>dExcess</w:t>
      </w:r>
      <w:proofErr w:type="spellEnd"/>
      <w:r w:rsidR="00566E93">
        <w:t xml:space="preserve"> = 16271.00</w:t>
      </w:r>
    </w:p>
    <w:p w:rsidR="00566E93" w:rsidRDefault="00566E93" w:rsidP="002B5C33">
      <w:pPr>
        <w:ind w:firstLine="720"/>
      </w:pPr>
      <w:r>
        <w:t>ELSE</w:t>
      </w:r>
    </w:p>
    <w:p w:rsidR="00566E93" w:rsidRDefault="00566E93" w:rsidP="002B5C33">
      <w:pPr>
        <w:ind w:left="720" w:firstLine="720"/>
      </w:pPr>
      <w:r>
        <w:t>DISPLAY logic error</w:t>
      </w:r>
    </w:p>
    <w:p w:rsidR="00566E93" w:rsidRDefault="00566E93" w:rsidP="002B5C33">
      <w:pPr>
        <w:ind w:firstLine="720"/>
      </w:pPr>
      <w:r>
        <w:t>ENDIF</w:t>
      </w:r>
    </w:p>
    <w:p w:rsidR="002B5C33" w:rsidRDefault="002B5C33" w:rsidP="002B5C33">
      <w:r>
        <w:t>ELSEIF (</w:t>
      </w:r>
      <w:proofErr w:type="spellStart"/>
      <w:r>
        <w:t>cFStatus</w:t>
      </w:r>
      <w:proofErr w:type="spellEnd"/>
      <w:r>
        <w:t xml:space="preserve"> == ‘m’)</w:t>
      </w:r>
    </w:p>
    <w:p w:rsidR="002B5C33" w:rsidRDefault="002B5C33" w:rsidP="002B5C33">
      <w:r>
        <w:tab/>
        <w:t>IF (</w:t>
      </w:r>
      <w:proofErr w:type="spellStart"/>
      <w:r>
        <w:t>dGrossPay</w:t>
      </w:r>
      <w:proofErr w:type="spellEnd"/>
      <w:r>
        <w:t xml:space="preserve"> &lt;= 338)</w:t>
      </w:r>
    </w:p>
    <w:p w:rsidR="002B5C33" w:rsidRDefault="002B5C33" w:rsidP="002B5C33">
      <w:r>
        <w:tab/>
      </w:r>
      <w:r>
        <w:tab/>
        <w:t>SET dBase = 0.00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iPercent</w:t>
      </w:r>
      <w:proofErr w:type="spellEnd"/>
      <w:r>
        <w:t xml:space="preserve"> = 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dExcess</w:t>
      </w:r>
      <w:proofErr w:type="spellEnd"/>
      <w:r>
        <w:t xml:space="preserve"> = 0.00</w:t>
      </w:r>
    </w:p>
    <w:p w:rsidR="002B5C33" w:rsidRDefault="002B5C3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338 &amp;&amp; </w:t>
      </w:r>
      <w:proofErr w:type="spellStart"/>
      <w:r>
        <w:t>dGrossPay</w:t>
      </w:r>
      <w:proofErr w:type="spellEnd"/>
      <w:r>
        <w:t xml:space="preserve"> &lt;=</w:t>
      </w:r>
      <w:proofErr w:type="gramStart"/>
      <w:r>
        <w:t>1063 )</w:t>
      </w:r>
      <w:proofErr w:type="gramEnd"/>
    </w:p>
    <w:p w:rsidR="002B5C33" w:rsidRDefault="002B5C33" w:rsidP="002B5C33">
      <w:r>
        <w:tab/>
      </w:r>
      <w:r>
        <w:tab/>
        <w:t>SET dBase = 0.00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iPercent</w:t>
      </w:r>
      <w:proofErr w:type="spellEnd"/>
      <w:r>
        <w:t xml:space="preserve"> = 10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dExcess</w:t>
      </w:r>
      <w:proofErr w:type="spellEnd"/>
      <w:r>
        <w:t xml:space="preserve"> = 338.00</w:t>
      </w:r>
    </w:p>
    <w:p w:rsidR="002B5C33" w:rsidRDefault="002B5C3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1063 &amp;&amp; </w:t>
      </w:r>
      <w:proofErr w:type="spellStart"/>
      <w:r>
        <w:t>dGrossPay</w:t>
      </w:r>
      <w:proofErr w:type="spellEnd"/>
      <w:r>
        <w:t xml:space="preserve"> &lt;= 3283)</w:t>
      </w:r>
    </w:p>
    <w:p w:rsidR="002B5C33" w:rsidRDefault="002B5C33" w:rsidP="002B5C33">
      <w:r>
        <w:tab/>
      </w:r>
      <w:r>
        <w:tab/>
        <w:t>SET dBase = 72.50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iPercent</w:t>
      </w:r>
      <w:proofErr w:type="spellEnd"/>
      <w:r>
        <w:t xml:space="preserve"> = 15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dExcess</w:t>
      </w:r>
      <w:proofErr w:type="spellEnd"/>
      <w:r>
        <w:t xml:space="preserve"> = 1063.00</w:t>
      </w:r>
    </w:p>
    <w:p w:rsidR="002B5C33" w:rsidRDefault="002B5C33" w:rsidP="002B5C33">
      <w:pPr>
        <w:ind w:firstLine="720"/>
      </w:pPr>
      <w:r>
        <w:lastRenderedPageBreak/>
        <w:t>ELSEIF (</w:t>
      </w:r>
      <w:proofErr w:type="spellStart"/>
      <w:r>
        <w:t>dGrossPay</w:t>
      </w:r>
      <w:proofErr w:type="spellEnd"/>
      <w:r>
        <w:t xml:space="preserve"> &gt; 3283 &amp;&amp; </w:t>
      </w:r>
      <w:proofErr w:type="spellStart"/>
      <w:r>
        <w:t>dGrossPay</w:t>
      </w:r>
      <w:proofErr w:type="spellEnd"/>
      <w:r>
        <w:t xml:space="preserve"> &lt;= 6263)</w:t>
      </w:r>
    </w:p>
    <w:p w:rsidR="002B5C33" w:rsidRDefault="002B5C33" w:rsidP="002B5C33">
      <w:r>
        <w:tab/>
      </w:r>
      <w:r>
        <w:tab/>
        <w:t>SET dBase = 405.50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iPercent</w:t>
      </w:r>
      <w:proofErr w:type="spellEnd"/>
      <w:r>
        <w:t xml:space="preserve"> = 25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dExcess</w:t>
      </w:r>
      <w:proofErr w:type="spellEnd"/>
      <w:r>
        <w:t xml:space="preserve"> = 3283.00</w:t>
      </w:r>
    </w:p>
    <w:p w:rsidR="002B5C33" w:rsidRDefault="002B5C3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6283 &amp;&amp; </w:t>
      </w:r>
      <w:proofErr w:type="spellStart"/>
      <w:r>
        <w:t>dGrossPay</w:t>
      </w:r>
      <w:proofErr w:type="spellEnd"/>
      <w:r>
        <w:t xml:space="preserve"> &lt;= 9398)</w:t>
      </w:r>
    </w:p>
    <w:p w:rsidR="002B5C33" w:rsidRDefault="002B5C33" w:rsidP="002B5C33">
      <w:r>
        <w:tab/>
      </w:r>
      <w:r>
        <w:tab/>
        <w:t>SET dBase = 1155.50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iPercent</w:t>
      </w:r>
      <w:proofErr w:type="spellEnd"/>
      <w:r>
        <w:t xml:space="preserve"> = 28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dExcess</w:t>
      </w:r>
      <w:proofErr w:type="spellEnd"/>
      <w:r>
        <w:t xml:space="preserve"> = 6283.00</w:t>
      </w:r>
    </w:p>
    <w:p w:rsidR="002B5C33" w:rsidRDefault="002B5C3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9398 &amp;&amp; </w:t>
      </w:r>
      <w:proofErr w:type="spellStart"/>
      <w:r>
        <w:t>dGrossPay</w:t>
      </w:r>
      <w:proofErr w:type="spellEnd"/>
      <w:r>
        <w:t xml:space="preserve"> &lt;= 16519)</w:t>
      </w:r>
    </w:p>
    <w:p w:rsidR="002B5C33" w:rsidRDefault="002B5C33" w:rsidP="002B5C33">
      <w:r>
        <w:tab/>
      </w:r>
      <w:r>
        <w:tab/>
        <w:t>SET dBase = 2027.70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iPercent</w:t>
      </w:r>
      <w:proofErr w:type="spellEnd"/>
      <w:r>
        <w:t xml:space="preserve"> = 33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dExcess</w:t>
      </w:r>
      <w:proofErr w:type="spellEnd"/>
      <w:r>
        <w:t xml:space="preserve"> = 9398.00</w:t>
      </w:r>
    </w:p>
    <w:p w:rsidR="002B5C33" w:rsidRDefault="002B5C33" w:rsidP="002B5C33">
      <w:pPr>
        <w:ind w:firstLine="720"/>
      </w:pPr>
      <w:r>
        <w:t>ELSEIF (</w:t>
      </w:r>
      <w:proofErr w:type="spellStart"/>
      <w:r>
        <w:t>dGrossPay</w:t>
      </w:r>
      <w:proofErr w:type="spellEnd"/>
      <w:r>
        <w:t xml:space="preserve"> &gt; </w:t>
      </w:r>
      <w:proofErr w:type="gramStart"/>
      <w:r>
        <w:t>16519 )</w:t>
      </w:r>
      <w:proofErr w:type="gramEnd"/>
    </w:p>
    <w:p w:rsidR="002B5C33" w:rsidRDefault="002B5C33" w:rsidP="002B5C33">
      <w:r>
        <w:tab/>
      </w:r>
      <w:r>
        <w:tab/>
        <w:t>SET dBase = 4377.63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iPercent</w:t>
      </w:r>
      <w:proofErr w:type="spellEnd"/>
      <w:r>
        <w:t xml:space="preserve"> = 35</w:t>
      </w:r>
    </w:p>
    <w:p w:rsidR="002B5C33" w:rsidRDefault="002B5C33" w:rsidP="002B5C33">
      <w:r>
        <w:tab/>
      </w:r>
      <w:r>
        <w:tab/>
        <w:t xml:space="preserve">SET </w:t>
      </w:r>
      <w:proofErr w:type="spellStart"/>
      <w:r>
        <w:t>dExcess</w:t>
      </w:r>
      <w:proofErr w:type="spellEnd"/>
      <w:r>
        <w:t xml:space="preserve"> = 16519.00</w:t>
      </w:r>
    </w:p>
    <w:p w:rsidR="002B5C33" w:rsidRDefault="002B5C33" w:rsidP="002B5C33">
      <w:pPr>
        <w:ind w:firstLine="720"/>
      </w:pPr>
      <w:r>
        <w:t>ELSE</w:t>
      </w:r>
    </w:p>
    <w:p w:rsidR="002B5C33" w:rsidRDefault="002B5C33" w:rsidP="002B5C33">
      <w:pPr>
        <w:ind w:left="720" w:firstLine="720"/>
      </w:pPr>
      <w:r>
        <w:t>DISPLAY logic error</w:t>
      </w:r>
    </w:p>
    <w:p w:rsidR="002B5C33" w:rsidRDefault="002B5C33" w:rsidP="002B5C33">
      <w:pPr>
        <w:ind w:firstLine="720"/>
      </w:pPr>
      <w:r>
        <w:t>ENDIF</w:t>
      </w:r>
    </w:p>
    <w:p w:rsidR="002B5C33" w:rsidRDefault="002B5C33" w:rsidP="002B5C33">
      <w:r>
        <w:t>ELSE</w:t>
      </w:r>
    </w:p>
    <w:p w:rsidR="002B5C33" w:rsidRDefault="002B5C33" w:rsidP="002B5C33">
      <w:r>
        <w:tab/>
        <w:t>DISPLAY logic error</w:t>
      </w:r>
    </w:p>
    <w:p w:rsidR="002B5C33" w:rsidRDefault="002B5C33" w:rsidP="002B5C33">
      <w:r>
        <w:t>ENDIF</w:t>
      </w:r>
    </w:p>
    <w:p w:rsidR="009A0F3B" w:rsidRDefault="009A0F3B" w:rsidP="002B5C33">
      <w:r>
        <w:t xml:space="preserve">SET </w:t>
      </w:r>
      <w:proofErr w:type="spellStart"/>
      <w:r w:rsidRPr="009A0F3B">
        <w:t>dFed</w:t>
      </w:r>
      <w:proofErr w:type="spellEnd"/>
      <w:r w:rsidRPr="009A0F3B">
        <w:t xml:space="preserve"> = dBase + </w:t>
      </w:r>
      <w:r>
        <w:t>((</w:t>
      </w:r>
      <w:proofErr w:type="spellStart"/>
      <w:r>
        <w:t>dGross</w:t>
      </w:r>
      <w:proofErr w:type="spellEnd"/>
      <w:r>
        <w:t xml:space="preserve"> - </w:t>
      </w:r>
      <w:proofErr w:type="spellStart"/>
      <w:r>
        <w:t>dExcess</w:t>
      </w:r>
      <w:proofErr w:type="spellEnd"/>
      <w:r>
        <w:t xml:space="preserve">) * </w:t>
      </w:r>
      <w:proofErr w:type="spellStart"/>
      <w:r>
        <w:t>iPercent</w:t>
      </w:r>
      <w:proofErr w:type="spellEnd"/>
      <w:r>
        <w:t>)</w:t>
      </w:r>
    </w:p>
    <w:p w:rsidR="009A0F3B" w:rsidRDefault="009A0F3B" w:rsidP="002B5C33">
      <w:r>
        <w:t>SWITCH (</w:t>
      </w:r>
      <w:proofErr w:type="spellStart"/>
      <w:r>
        <w:t>cStatus</w:t>
      </w:r>
      <w:proofErr w:type="spellEnd"/>
      <w:r>
        <w:t>)</w:t>
      </w:r>
    </w:p>
    <w:p w:rsidR="009A0F3B" w:rsidRDefault="009A0F3B" w:rsidP="002B5C33">
      <w:r>
        <w:tab/>
        <w:t>CASE ‘m’:</w:t>
      </w:r>
    </w:p>
    <w:p w:rsidR="009A0F3B" w:rsidRDefault="009A0F3B" w:rsidP="002B5C33">
      <w:r>
        <w:lastRenderedPageBreak/>
        <w:tab/>
      </w:r>
      <w:r>
        <w:tab/>
        <w:t>DISPLAY filing as married</w:t>
      </w:r>
    </w:p>
    <w:p w:rsidR="009A0F3B" w:rsidRDefault="009A0F3B" w:rsidP="002B5C33">
      <w:r>
        <w:tab/>
      </w:r>
      <w:r>
        <w:tab/>
        <w:t>BREAK;</w:t>
      </w:r>
    </w:p>
    <w:p w:rsidR="009A0F3B" w:rsidRDefault="009A0F3B" w:rsidP="002B5C33">
      <w:r>
        <w:tab/>
        <w:t>CASE ‘h’:</w:t>
      </w:r>
    </w:p>
    <w:p w:rsidR="009A0F3B" w:rsidRDefault="009A0F3B" w:rsidP="002B5C33">
      <w:r>
        <w:tab/>
      </w:r>
      <w:r>
        <w:tab/>
        <w:t xml:space="preserve">DISPLAY filing as </w:t>
      </w:r>
      <w:proofErr w:type="spellStart"/>
      <w:r>
        <w:t>HoH</w:t>
      </w:r>
      <w:proofErr w:type="spellEnd"/>
    </w:p>
    <w:p w:rsidR="009A0F3B" w:rsidRDefault="009A0F3B" w:rsidP="002B5C33">
      <w:r>
        <w:tab/>
      </w:r>
      <w:r>
        <w:tab/>
        <w:t>BREAK;</w:t>
      </w:r>
    </w:p>
    <w:p w:rsidR="009A0F3B" w:rsidRDefault="009A0F3B" w:rsidP="002B5C33">
      <w:r>
        <w:tab/>
      </w:r>
      <w:proofErr w:type="gramStart"/>
      <w:r>
        <w:t>CASE ‘s’</w:t>
      </w:r>
      <w:proofErr w:type="gramEnd"/>
      <w:r>
        <w:t>:</w:t>
      </w:r>
    </w:p>
    <w:p w:rsidR="009A0F3B" w:rsidRDefault="009A0F3B" w:rsidP="002B5C33">
      <w:r>
        <w:tab/>
      </w:r>
      <w:r>
        <w:tab/>
        <w:t>DISPLAY filing as single</w:t>
      </w:r>
    </w:p>
    <w:p w:rsidR="009A0F3B" w:rsidRDefault="009A0F3B" w:rsidP="002B5C33">
      <w:r>
        <w:tab/>
      </w:r>
      <w:r>
        <w:tab/>
        <w:t>BREAK;</w:t>
      </w:r>
    </w:p>
    <w:p w:rsidR="009A0F3B" w:rsidRDefault="009A0F3B" w:rsidP="002B5C33">
      <w:r>
        <w:t>ENDSWITCH</w:t>
      </w:r>
    </w:p>
    <w:p w:rsidR="009A0F3B" w:rsidRDefault="009A0F3B" w:rsidP="009A0F3B">
      <w:pPr>
        <w:ind w:firstLine="720"/>
      </w:pPr>
      <w:r>
        <w:t xml:space="preserve">DISPLAY </w:t>
      </w:r>
      <w:proofErr w:type="gramStart"/>
      <w:r>
        <w:t>You</w:t>
      </w:r>
      <w:proofErr w:type="gramEnd"/>
      <w:r>
        <w:t xml:space="preserve"> gross income is: </w:t>
      </w:r>
      <w:proofErr w:type="spellStart"/>
      <w:r>
        <w:t>dGross</w:t>
      </w:r>
      <w:proofErr w:type="spellEnd"/>
    </w:p>
    <w:p w:rsidR="009A0F3B" w:rsidRDefault="009A0F3B" w:rsidP="009A0F3B">
      <w:pPr>
        <w:ind w:firstLine="720"/>
      </w:pPr>
      <w:r>
        <w:t xml:space="preserve">DISPLAY </w:t>
      </w:r>
      <w:proofErr w:type="gramStart"/>
      <w:r>
        <w:t>Therefore</w:t>
      </w:r>
      <w:proofErr w:type="gramEnd"/>
      <w:r>
        <w:t>, your base tax is: dBase</w:t>
      </w:r>
    </w:p>
    <w:p w:rsidR="009A0F3B" w:rsidRDefault="009A0F3B" w:rsidP="009A0F3B">
      <w:pPr>
        <w:ind w:firstLine="720"/>
      </w:pPr>
      <w:r>
        <w:t xml:space="preserve">DISPLAY </w:t>
      </w:r>
      <w:proofErr w:type="gramStart"/>
      <w:r>
        <w:t>Your</w:t>
      </w:r>
      <w:proofErr w:type="gramEnd"/>
      <w:r>
        <w:t xml:space="preserve"> tax surcharge percentage is: % </w:t>
      </w:r>
      <w:proofErr w:type="spellStart"/>
      <w:r>
        <w:t>iPercent</w:t>
      </w:r>
      <w:proofErr w:type="spellEnd"/>
    </w:p>
    <w:p w:rsidR="002B5C33" w:rsidRDefault="009A0F3B" w:rsidP="009A0F3B">
      <w:r>
        <w:t xml:space="preserve">DISPLAY </w:t>
      </w:r>
      <w:proofErr w:type="gramStart"/>
      <w:r>
        <w:t>Your</w:t>
      </w:r>
      <w:proofErr w:type="gramEnd"/>
      <w:r>
        <w:t xml:space="preserve"> withholding tax is: $ </w:t>
      </w:r>
      <w:proofErr w:type="spellStart"/>
      <w:r>
        <w:t>dFed</w:t>
      </w:r>
      <w:proofErr w:type="spellEnd"/>
    </w:p>
    <w:p w:rsidR="00EA1B3E" w:rsidRDefault="00EA1B3E">
      <w:r>
        <w:br w:type="page"/>
      </w:r>
    </w:p>
    <w:p w:rsidR="007C62DA" w:rsidRDefault="00EA1B3E">
      <w:r>
        <w:lastRenderedPageBreak/>
        <w:t>Desk Check</w:t>
      </w:r>
    </w:p>
    <w:tbl>
      <w:tblPr>
        <w:tblStyle w:val="TableGrid"/>
        <w:tblW w:w="0" w:type="auto"/>
        <w:tblLook w:val="04A0"/>
      </w:tblPr>
      <w:tblGrid>
        <w:gridCol w:w="1458"/>
        <w:gridCol w:w="1260"/>
        <w:gridCol w:w="1530"/>
        <w:gridCol w:w="1620"/>
        <w:gridCol w:w="990"/>
        <w:gridCol w:w="1002"/>
        <w:gridCol w:w="1716"/>
      </w:tblGrid>
      <w:tr w:rsidR="00885B75" w:rsidTr="00885B75">
        <w:tc>
          <w:tcPr>
            <w:tcW w:w="1458" w:type="dxa"/>
          </w:tcPr>
          <w:p w:rsidR="00885B75" w:rsidRDefault="00885B75" w:rsidP="00776D30">
            <w:r>
              <w:t>Class of input</w:t>
            </w:r>
          </w:p>
        </w:tc>
        <w:tc>
          <w:tcPr>
            <w:tcW w:w="1260" w:type="dxa"/>
          </w:tcPr>
          <w:p w:rsidR="00885B75" w:rsidRDefault="00885B75" w:rsidP="00776D30">
            <w:r>
              <w:t>Test case – status</w:t>
            </w:r>
          </w:p>
        </w:tc>
        <w:tc>
          <w:tcPr>
            <w:tcW w:w="1530" w:type="dxa"/>
          </w:tcPr>
          <w:p w:rsidR="00885B75" w:rsidRDefault="00885B75" w:rsidP="00776D30">
            <w:r>
              <w:t>Test case – taxable income</w:t>
            </w:r>
          </w:p>
        </w:tc>
        <w:tc>
          <w:tcPr>
            <w:tcW w:w="1620" w:type="dxa"/>
          </w:tcPr>
          <w:p w:rsidR="00885B75" w:rsidRDefault="00885B75" w:rsidP="00776D30">
            <w:r>
              <w:t>Expected tax</w:t>
            </w:r>
          </w:p>
        </w:tc>
        <w:tc>
          <w:tcPr>
            <w:tcW w:w="1992" w:type="dxa"/>
            <w:gridSpan w:val="2"/>
          </w:tcPr>
          <w:p w:rsidR="00885B75" w:rsidRDefault="00885B75" w:rsidP="00776D30">
            <w:r>
              <w:t>Observed tax</w:t>
            </w:r>
          </w:p>
          <w:p w:rsidR="00885B75" w:rsidRDefault="00885B75" w:rsidP="00776D30">
            <w:r>
              <w:t>Pseudo        Code</w:t>
            </w:r>
          </w:p>
        </w:tc>
        <w:tc>
          <w:tcPr>
            <w:tcW w:w="1716" w:type="dxa"/>
          </w:tcPr>
          <w:p w:rsidR="00885B75" w:rsidRDefault="00885B75" w:rsidP="00776D30">
            <w:r>
              <w:t>Explanation of error, if any.</w:t>
            </w:r>
          </w:p>
        </w:tc>
      </w:tr>
      <w:tr w:rsidR="00885B75" w:rsidTr="00885B75">
        <w:tc>
          <w:tcPr>
            <w:tcW w:w="1458" w:type="dxa"/>
          </w:tcPr>
          <w:p w:rsidR="00885B75" w:rsidRDefault="00885B75" w:rsidP="00776D30">
            <w:r>
              <w:t>Head of Household</w:t>
            </w:r>
          </w:p>
        </w:tc>
        <w:tc>
          <w:tcPr>
            <w:tcW w:w="1260" w:type="dxa"/>
          </w:tcPr>
          <w:p w:rsidR="00885B75" w:rsidRDefault="00885B75" w:rsidP="00776D30">
            <w:r>
              <w:t>H</w:t>
            </w:r>
          </w:p>
        </w:tc>
        <w:tc>
          <w:tcPr>
            <w:tcW w:w="1530" w:type="dxa"/>
          </w:tcPr>
          <w:p w:rsidR="00885B75" w:rsidRDefault="00885B75" w:rsidP="00776D30">
            <w:r>
              <w:t>-1</w:t>
            </w:r>
          </w:p>
        </w:tc>
        <w:tc>
          <w:tcPr>
            <w:tcW w:w="1620" w:type="dxa"/>
          </w:tcPr>
          <w:p w:rsidR="00885B75" w:rsidRDefault="00885B75" w:rsidP="00776D30">
            <w:r>
              <w:t>error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>
            <w:r>
              <w:t>SINGLE</w:t>
            </w:r>
          </w:p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0</w:t>
            </w:r>
          </w:p>
        </w:tc>
        <w:tc>
          <w:tcPr>
            <w:tcW w:w="1620" w:type="dxa"/>
          </w:tcPr>
          <w:p w:rsidR="00885B75" w:rsidRDefault="00885B75" w:rsidP="00776D30">
            <w:r>
              <w:t>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89</w:t>
            </w:r>
          </w:p>
        </w:tc>
        <w:tc>
          <w:tcPr>
            <w:tcW w:w="1620" w:type="dxa"/>
          </w:tcPr>
          <w:p w:rsidR="00885B75" w:rsidRDefault="00885B75" w:rsidP="00776D30">
            <w:r>
              <w:t>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90</w:t>
            </w:r>
          </w:p>
        </w:tc>
        <w:tc>
          <w:tcPr>
            <w:tcW w:w="1620" w:type="dxa"/>
          </w:tcPr>
          <w:p w:rsidR="00885B75" w:rsidRDefault="00885B75" w:rsidP="00776D30">
            <w:r>
              <w:t>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91</w:t>
            </w:r>
          </w:p>
        </w:tc>
        <w:tc>
          <w:tcPr>
            <w:tcW w:w="1620" w:type="dxa"/>
          </w:tcPr>
          <w:p w:rsidR="00885B75" w:rsidRDefault="00885B75" w:rsidP="00776D30">
            <w:r>
              <w:t>0.10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451</w:t>
            </w:r>
          </w:p>
        </w:tc>
        <w:tc>
          <w:tcPr>
            <w:tcW w:w="1620" w:type="dxa"/>
          </w:tcPr>
          <w:p w:rsidR="00885B75" w:rsidRDefault="00885B75" w:rsidP="00776D30">
            <w:r>
              <w:t>36.10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452</w:t>
            </w:r>
          </w:p>
        </w:tc>
        <w:tc>
          <w:tcPr>
            <w:tcW w:w="1620" w:type="dxa"/>
          </w:tcPr>
          <w:p w:rsidR="00885B75" w:rsidRDefault="00885B75" w:rsidP="00776D30">
            <w:r>
              <w:t>36.20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453</w:t>
            </w:r>
          </w:p>
        </w:tc>
        <w:tc>
          <w:tcPr>
            <w:tcW w:w="1620" w:type="dxa"/>
          </w:tcPr>
          <w:p w:rsidR="00885B75" w:rsidRDefault="00885B75" w:rsidP="00776D30">
            <w:r>
              <w:t>36.35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1562</w:t>
            </w:r>
          </w:p>
        </w:tc>
        <w:tc>
          <w:tcPr>
            <w:tcW w:w="1620" w:type="dxa"/>
          </w:tcPr>
          <w:p w:rsidR="00885B75" w:rsidRDefault="00885B75" w:rsidP="00776D30">
            <w:r>
              <w:t>202.70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1563</w:t>
            </w:r>
          </w:p>
        </w:tc>
        <w:tc>
          <w:tcPr>
            <w:tcW w:w="1620" w:type="dxa"/>
          </w:tcPr>
          <w:p w:rsidR="00885B75" w:rsidRDefault="00885B75" w:rsidP="00776D30">
            <w:r>
              <w:t>202.85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1564</w:t>
            </w:r>
          </w:p>
        </w:tc>
        <w:tc>
          <w:tcPr>
            <w:tcW w:w="1620" w:type="dxa"/>
          </w:tcPr>
          <w:p w:rsidR="00885B75" w:rsidRDefault="00885B75" w:rsidP="00776D30">
            <w:r>
              <w:t>203.10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3657</w:t>
            </w:r>
          </w:p>
        </w:tc>
        <w:tc>
          <w:tcPr>
            <w:tcW w:w="1620" w:type="dxa"/>
          </w:tcPr>
          <w:p w:rsidR="00885B75" w:rsidRDefault="00885B75" w:rsidP="00776D30">
            <w:r>
              <w:t>726.35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3658</w:t>
            </w:r>
          </w:p>
        </w:tc>
        <w:tc>
          <w:tcPr>
            <w:tcW w:w="1620" w:type="dxa"/>
          </w:tcPr>
          <w:p w:rsidR="00885B75" w:rsidRDefault="00885B75" w:rsidP="00776D30">
            <w:r>
              <w:t>726.60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3659</w:t>
            </w:r>
          </w:p>
        </w:tc>
        <w:tc>
          <w:tcPr>
            <w:tcW w:w="1620" w:type="dxa"/>
          </w:tcPr>
          <w:p w:rsidR="00885B75" w:rsidRDefault="00885B75" w:rsidP="00776D30">
            <w:r>
              <w:t>276.88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7532</w:t>
            </w:r>
          </w:p>
        </w:tc>
        <w:tc>
          <w:tcPr>
            <w:tcW w:w="1620" w:type="dxa"/>
          </w:tcPr>
          <w:p w:rsidR="00885B75" w:rsidRDefault="00885B75" w:rsidP="00776D30">
            <w:r>
              <w:t>1361.32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7533</w:t>
            </w:r>
          </w:p>
        </w:tc>
        <w:tc>
          <w:tcPr>
            <w:tcW w:w="1620" w:type="dxa"/>
          </w:tcPr>
          <w:p w:rsidR="00885B75" w:rsidRDefault="00885B75" w:rsidP="00776D30">
            <w:r>
              <w:t>13161.60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7534</w:t>
            </w:r>
          </w:p>
        </w:tc>
        <w:tc>
          <w:tcPr>
            <w:tcW w:w="1620" w:type="dxa"/>
          </w:tcPr>
          <w:p w:rsidR="00885B75" w:rsidRDefault="00885B75" w:rsidP="00776D30">
            <w:r>
              <w:t>4695.47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16270</w:t>
            </w:r>
          </w:p>
        </w:tc>
        <w:tc>
          <w:tcPr>
            <w:tcW w:w="1620" w:type="dxa"/>
          </w:tcPr>
          <w:p w:rsidR="00885B75" w:rsidRDefault="00885B75" w:rsidP="00776D30">
            <w:r>
              <w:t>7578.35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16271</w:t>
            </w:r>
          </w:p>
        </w:tc>
        <w:tc>
          <w:tcPr>
            <w:tcW w:w="1620" w:type="dxa"/>
          </w:tcPr>
          <w:p w:rsidR="00885B75" w:rsidRDefault="00885B75" w:rsidP="00776D30">
            <w:r>
              <w:t>7578.68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S</w:t>
            </w:r>
          </w:p>
        </w:tc>
        <w:tc>
          <w:tcPr>
            <w:tcW w:w="1530" w:type="dxa"/>
          </w:tcPr>
          <w:p w:rsidR="00885B75" w:rsidRDefault="00885B75" w:rsidP="00776D30">
            <w:r>
              <w:t>16272</w:t>
            </w:r>
          </w:p>
        </w:tc>
        <w:tc>
          <w:tcPr>
            <w:tcW w:w="1620" w:type="dxa"/>
          </w:tcPr>
          <w:p w:rsidR="00885B75" w:rsidRDefault="00885B75" w:rsidP="00776D30">
            <w:r>
              <w:t>4695.49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>
            <w:r>
              <w:t>Married</w:t>
            </w:r>
          </w:p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0</w:t>
            </w:r>
          </w:p>
        </w:tc>
        <w:tc>
          <w:tcPr>
            <w:tcW w:w="1620" w:type="dxa"/>
          </w:tcPr>
          <w:p w:rsidR="00885B75" w:rsidRDefault="00885B75" w:rsidP="00776D30">
            <w:r>
              <w:t>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1</w:t>
            </w:r>
          </w:p>
        </w:tc>
        <w:tc>
          <w:tcPr>
            <w:tcW w:w="1620" w:type="dxa"/>
          </w:tcPr>
          <w:p w:rsidR="00885B75" w:rsidRDefault="00885B75" w:rsidP="00776D30">
            <w:r>
              <w:t>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337</w:t>
            </w:r>
          </w:p>
        </w:tc>
        <w:tc>
          <w:tcPr>
            <w:tcW w:w="1620" w:type="dxa"/>
          </w:tcPr>
          <w:p w:rsidR="00885B75" w:rsidRDefault="00885B75" w:rsidP="00776D30">
            <w:r>
              <w:t>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338</w:t>
            </w:r>
          </w:p>
        </w:tc>
        <w:tc>
          <w:tcPr>
            <w:tcW w:w="1620" w:type="dxa"/>
          </w:tcPr>
          <w:p w:rsidR="00885B75" w:rsidRDefault="00885B75" w:rsidP="00776D30">
            <w:r>
              <w:t>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339</w:t>
            </w:r>
          </w:p>
        </w:tc>
        <w:tc>
          <w:tcPr>
            <w:tcW w:w="1620" w:type="dxa"/>
          </w:tcPr>
          <w:p w:rsidR="00885B75" w:rsidRDefault="00885B75" w:rsidP="00776D30">
            <w:r>
              <w:t>0.10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1062</w:t>
            </w:r>
          </w:p>
        </w:tc>
        <w:tc>
          <w:tcPr>
            <w:tcW w:w="1620" w:type="dxa"/>
          </w:tcPr>
          <w:p w:rsidR="00885B75" w:rsidRDefault="00885B75" w:rsidP="00776D30">
            <w:r>
              <w:t>72.40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1063</w:t>
            </w:r>
          </w:p>
        </w:tc>
        <w:tc>
          <w:tcPr>
            <w:tcW w:w="1620" w:type="dxa"/>
          </w:tcPr>
          <w:p w:rsidR="00885B75" w:rsidRDefault="00885B75" w:rsidP="00776D30">
            <w:r>
              <w:t>72.50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1064</w:t>
            </w:r>
          </w:p>
        </w:tc>
        <w:tc>
          <w:tcPr>
            <w:tcW w:w="1620" w:type="dxa"/>
          </w:tcPr>
          <w:p w:rsidR="00885B75" w:rsidRDefault="00885B75" w:rsidP="00776D30">
            <w:r>
              <w:t>72.65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3282</w:t>
            </w:r>
          </w:p>
        </w:tc>
        <w:tc>
          <w:tcPr>
            <w:tcW w:w="1620" w:type="dxa"/>
          </w:tcPr>
          <w:p w:rsidR="00885B75" w:rsidRDefault="00885B75" w:rsidP="00776D30">
            <w:r>
              <w:t>405.35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3283</w:t>
            </w:r>
          </w:p>
        </w:tc>
        <w:tc>
          <w:tcPr>
            <w:tcW w:w="1620" w:type="dxa"/>
          </w:tcPr>
          <w:p w:rsidR="00885B75" w:rsidRDefault="00885B75" w:rsidP="00776D30">
            <w:r>
              <w:t>405.50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3284</w:t>
            </w:r>
          </w:p>
        </w:tc>
        <w:tc>
          <w:tcPr>
            <w:tcW w:w="1620" w:type="dxa"/>
          </w:tcPr>
          <w:p w:rsidR="00885B75" w:rsidRDefault="00885B75" w:rsidP="00776D30">
            <w:r>
              <w:t>405.75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6282</w:t>
            </w:r>
          </w:p>
        </w:tc>
        <w:tc>
          <w:tcPr>
            <w:tcW w:w="1620" w:type="dxa"/>
          </w:tcPr>
          <w:p w:rsidR="00885B75" w:rsidRDefault="00885B75" w:rsidP="00776D30">
            <w:r>
              <w:t>1155.25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6283</w:t>
            </w:r>
          </w:p>
        </w:tc>
        <w:tc>
          <w:tcPr>
            <w:tcW w:w="1620" w:type="dxa"/>
          </w:tcPr>
          <w:p w:rsidR="00885B75" w:rsidRDefault="00885B75" w:rsidP="00776D30">
            <w:r>
              <w:t>1155.50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6284</w:t>
            </w:r>
          </w:p>
        </w:tc>
        <w:tc>
          <w:tcPr>
            <w:tcW w:w="1620" w:type="dxa"/>
          </w:tcPr>
          <w:p w:rsidR="00885B75" w:rsidRDefault="00885B75" w:rsidP="00776D30">
            <w:r>
              <w:t>1155.78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9397</w:t>
            </w:r>
          </w:p>
        </w:tc>
        <w:tc>
          <w:tcPr>
            <w:tcW w:w="1620" w:type="dxa"/>
          </w:tcPr>
          <w:p w:rsidR="00885B75" w:rsidRDefault="00885B75" w:rsidP="00776D30">
            <w:r>
              <w:t>2027.42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9398</w:t>
            </w:r>
          </w:p>
        </w:tc>
        <w:tc>
          <w:tcPr>
            <w:tcW w:w="1620" w:type="dxa"/>
          </w:tcPr>
          <w:p w:rsidR="00885B75" w:rsidRDefault="00885B75" w:rsidP="00776D30">
            <w:r>
              <w:t>2027.70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9399</w:t>
            </w:r>
          </w:p>
        </w:tc>
        <w:tc>
          <w:tcPr>
            <w:tcW w:w="1620" w:type="dxa"/>
          </w:tcPr>
          <w:p w:rsidR="00885B75" w:rsidRDefault="00885B75" w:rsidP="00776D30">
            <w:r>
              <w:t>2028.03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16518</w:t>
            </w:r>
          </w:p>
        </w:tc>
        <w:tc>
          <w:tcPr>
            <w:tcW w:w="1620" w:type="dxa"/>
          </w:tcPr>
          <w:p w:rsidR="00885B75" w:rsidRDefault="00885B75" w:rsidP="00776D30">
            <w:r>
              <w:t>4377.30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16519</w:t>
            </w:r>
          </w:p>
        </w:tc>
        <w:tc>
          <w:tcPr>
            <w:tcW w:w="1620" w:type="dxa"/>
          </w:tcPr>
          <w:p w:rsidR="00885B75" w:rsidRDefault="00885B75" w:rsidP="00776D30">
            <w:r>
              <w:t>4377.63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  <w:tr w:rsidR="00885B75" w:rsidTr="00885B75">
        <w:tc>
          <w:tcPr>
            <w:tcW w:w="1458" w:type="dxa"/>
          </w:tcPr>
          <w:p w:rsidR="00885B75" w:rsidRDefault="00885B75" w:rsidP="00776D30"/>
        </w:tc>
        <w:tc>
          <w:tcPr>
            <w:tcW w:w="1260" w:type="dxa"/>
          </w:tcPr>
          <w:p w:rsidR="00885B75" w:rsidRDefault="00885B75" w:rsidP="00776D30">
            <w:r>
              <w:t>M</w:t>
            </w:r>
          </w:p>
        </w:tc>
        <w:tc>
          <w:tcPr>
            <w:tcW w:w="1530" w:type="dxa"/>
          </w:tcPr>
          <w:p w:rsidR="00885B75" w:rsidRDefault="00885B75" w:rsidP="00776D30">
            <w:r>
              <w:t>16520</w:t>
            </w:r>
          </w:p>
        </w:tc>
        <w:tc>
          <w:tcPr>
            <w:tcW w:w="1620" w:type="dxa"/>
          </w:tcPr>
          <w:p w:rsidR="00885B75" w:rsidRDefault="00885B75" w:rsidP="00776D30">
            <w:r>
              <w:t>4377.98</w:t>
            </w:r>
          </w:p>
        </w:tc>
        <w:tc>
          <w:tcPr>
            <w:tcW w:w="990" w:type="dxa"/>
          </w:tcPr>
          <w:p w:rsidR="00885B75" w:rsidRDefault="00885B75" w:rsidP="00776D30"/>
        </w:tc>
        <w:tc>
          <w:tcPr>
            <w:tcW w:w="1002" w:type="dxa"/>
          </w:tcPr>
          <w:p w:rsidR="00885B75" w:rsidRDefault="00885B75" w:rsidP="00776D30"/>
        </w:tc>
        <w:tc>
          <w:tcPr>
            <w:tcW w:w="1716" w:type="dxa"/>
          </w:tcPr>
          <w:p w:rsidR="00885B75" w:rsidRDefault="00885B75" w:rsidP="00776D30"/>
        </w:tc>
      </w:tr>
    </w:tbl>
    <w:p w:rsidR="00EA1B3E" w:rsidRDefault="00EA1B3E" w:rsidP="00885B75"/>
    <w:sectPr w:rsidR="00EA1B3E" w:rsidSect="009F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C33" w:rsidRDefault="002B5C33" w:rsidP="00073384">
      <w:pPr>
        <w:spacing w:after="0" w:line="240" w:lineRule="auto"/>
      </w:pPr>
      <w:r>
        <w:separator/>
      </w:r>
    </w:p>
  </w:endnote>
  <w:endnote w:type="continuationSeparator" w:id="0">
    <w:p w:rsidR="002B5C33" w:rsidRDefault="002B5C33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33" w:rsidRDefault="002B5C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33" w:rsidRDefault="002B5C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33" w:rsidRDefault="002B5C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C33" w:rsidRDefault="002B5C33" w:rsidP="00073384">
      <w:pPr>
        <w:spacing w:after="0" w:line="240" w:lineRule="auto"/>
      </w:pPr>
      <w:r>
        <w:separator/>
      </w:r>
    </w:p>
  </w:footnote>
  <w:footnote w:type="continuationSeparator" w:id="0">
    <w:p w:rsidR="002B5C33" w:rsidRDefault="002B5C33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33" w:rsidRDefault="002B5C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33" w:rsidRDefault="002B5C33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2B5C33" w:rsidRDefault="002B5C33" w:rsidP="00073384">
    <w:pPr>
      <w:pStyle w:val="Header"/>
      <w:jc w:val="right"/>
    </w:pPr>
    <w:fldSimple w:instr=" DATE  \@ &quot;M/d/yyyy&quot;  \* MERGEFORMAT ">
      <w:r w:rsidR="00885B75">
        <w:rPr>
          <w:noProof/>
        </w:rPr>
        <w:t>9/11/2012</w:t>
      </w:r>
    </w:fldSimple>
  </w:p>
  <w:p w:rsidR="002B5C33" w:rsidRDefault="002B5C33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33" w:rsidRDefault="002B5C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6E93"/>
    <w:rsid w:val="00073384"/>
    <w:rsid w:val="000A62A3"/>
    <w:rsid w:val="00221164"/>
    <w:rsid w:val="002B5C33"/>
    <w:rsid w:val="003F7281"/>
    <w:rsid w:val="00566E93"/>
    <w:rsid w:val="0068559E"/>
    <w:rsid w:val="007C62DA"/>
    <w:rsid w:val="0087771D"/>
    <w:rsid w:val="00885B75"/>
    <w:rsid w:val="00975E41"/>
    <w:rsid w:val="009A0F3B"/>
    <w:rsid w:val="009F7075"/>
    <w:rsid w:val="00B004F6"/>
    <w:rsid w:val="00EA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CD16A-E1B8-4689-B3D2-59BEA852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88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Panesar</dc:creator>
  <cp:keywords/>
  <dc:description/>
  <cp:lastModifiedBy>Amrit Panesar</cp:lastModifiedBy>
  <cp:revision>3</cp:revision>
  <cp:lastPrinted>2012-09-11T21:29:00Z</cp:lastPrinted>
  <dcterms:created xsi:type="dcterms:W3CDTF">2012-09-11T18:01:00Z</dcterms:created>
  <dcterms:modified xsi:type="dcterms:W3CDTF">2012-09-11T21:31:00Z</dcterms:modified>
</cp:coreProperties>
</file>