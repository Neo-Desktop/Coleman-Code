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3E06E6">
      <w:pPr>
        <w:rPr>
          <w:rFonts w:ascii="Arial Black" w:hAnsi="Arial Black"/>
          <w:sz w:val="72"/>
          <w:szCs w:val="72"/>
        </w:rPr>
      </w:pPr>
      <w:r w:rsidRPr="003E06E6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Amrit Panesar</w:t>
                  </w:r>
                </w:p>
              </w:txbxContent>
            </v:textbox>
          </v:shape>
        </w:pict>
      </w:r>
    </w:p>
    <w:p w:rsidR="00ED4E7C" w:rsidRPr="00D92765" w:rsidRDefault="003E06E6" w:rsidP="00EB3E53">
      <w:pPr>
        <w:pStyle w:val="Heading1"/>
        <w:tabs>
          <w:tab w:val="right" w:leader="underscore" w:pos="9540"/>
        </w:tabs>
        <w:rPr>
          <w:sz w:val="44"/>
        </w:rPr>
      </w:pPr>
      <w:r w:rsidRPr="003E06E6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3E06E6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</w:t>
                  </w:r>
                  <w:r w:rsidR="00242CC9">
                    <w:rPr>
                      <w:rFonts w:ascii="Envy Code R" w:hAnsi="Envy Code R"/>
                      <w:sz w:val="72"/>
                    </w:rPr>
                    <w:t>285)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3E06E6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3E06E6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3E06E6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3E06E6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7D7295">
                    <w:rPr>
                      <w:rFonts w:ascii="Envy Code R" w:hAnsi="Envy Code R"/>
                      <w:sz w:val="72"/>
                    </w:rPr>
                    <w:t>Project 2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3E06E6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242CC9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Martin Sandman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42CC9"/>
    <w:rsid w:val="00242CC9"/>
    <w:rsid w:val="003E06E6"/>
    <w:rsid w:val="007D7295"/>
    <w:rsid w:val="00B8314D"/>
    <w:rsid w:val="00D92765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77260</dc:creator>
  <cp:keywords/>
  <dc:description/>
  <cp:lastModifiedBy>77260</cp:lastModifiedBy>
  <cp:revision>2</cp:revision>
  <cp:lastPrinted>2012-08-28T22:45:00Z</cp:lastPrinted>
  <dcterms:created xsi:type="dcterms:W3CDTF">2012-10-22T19:21:00Z</dcterms:created>
  <dcterms:modified xsi:type="dcterms:W3CDTF">2012-11-26T19:22:00Z</dcterms:modified>
</cp:coreProperties>
</file>