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DA" w:rsidRDefault="007C62DA" w:rsidP="007C62DA">
      <w:pPr>
        <w:pStyle w:val="Title"/>
      </w:pPr>
      <w:r>
        <w:t xml:space="preserve">Project </w:t>
      </w:r>
      <w:r w:rsidR="005051F7">
        <w:t>4c</w:t>
      </w:r>
    </w:p>
    <w:p w:rsidR="007C62DA" w:rsidRDefault="007C62DA"/>
    <w:p w:rsidR="007C62DA" w:rsidRDefault="007C62DA"/>
    <w:tbl>
      <w:tblPr>
        <w:tblStyle w:val="LightList-Accent1"/>
        <w:tblpPr w:leftFromText="180" w:rightFromText="180" w:vertAnchor="text" w:horzAnchor="margin" w:tblpY="164"/>
        <w:tblW w:w="976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3255"/>
        <w:gridCol w:w="3255"/>
        <w:gridCol w:w="3255"/>
      </w:tblGrid>
      <w:tr w:rsidR="007C62DA" w:rsidTr="00EA1B3E">
        <w:trPr>
          <w:cnfStyle w:val="100000000000"/>
          <w:trHeight w:val="264"/>
        </w:trPr>
        <w:tc>
          <w:tcPr>
            <w:cnfStyle w:val="001000000000"/>
            <w:tcW w:w="3255" w:type="dxa"/>
          </w:tcPr>
          <w:p w:rsidR="007C62DA" w:rsidRDefault="007C62DA" w:rsidP="007C62DA">
            <w:pPr>
              <w:jc w:val="center"/>
            </w:pPr>
            <w:r>
              <w:t>Input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Process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Output</w:t>
            </w:r>
          </w:p>
        </w:tc>
      </w:tr>
      <w:tr w:rsidR="007C62DA" w:rsidTr="00EA1B3E">
        <w:trPr>
          <w:cnfStyle w:val="000000100000"/>
          <w:trHeight w:val="264"/>
        </w:trPr>
        <w:tc>
          <w:tcPr>
            <w:cnfStyle w:val="001000000000"/>
            <w:tcW w:w="32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2DA" w:rsidRDefault="007C62DA" w:rsidP="007C62DA"/>
          <w:p w:rsidR="0087771D" w:rsidRPr="0087771D" w:rsidRDefault="005051F7" w:rsidP="007C62DA">
            <w:pPr>
              <w:rPr>
                <w:b w:val="0"/>
              </w:rPr>
            </w:pPr>
            <w:r>
              <w:rPr>
                <w:b w:val="0"/>
              </w:rPr>
              <w:t>Number of withholding allowances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87771D" w:rsidRDefault="005051F7" w:rsidP="007C62DA">
            <w:pPr>
              <w:cnfStyle w:val="000000100000"/>
            </w:pPr>
            <w:r>
              <w:t>Store withholdings</w:t>
            </w:r>
          </w:p>
          <w:p w:rsidR="005051F7" w:rsidRDefault="005051F7" w:rsidP="007C62DA">
            <w:pPr>
              <w:cnfStyle w:val="000000100000"/>
            </w:pPr>
            <w:r>
              <w:t>Process withholdings</w:t>
            </w:r>
          </w:p>
          <w:p w:rsidR="005051F7" w:rsidRDefault="005051F7" w:rsidP="007C62DA">
            <w:pPr>
              <w:cnfStyle w:val="000000100000"/>
            </w:pPr>
            <w:r>
              <w:t>Display withholdings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7C62DA" w:rsidRDefault="005051F7" w:rsidP="007C62DA">
            <w:pPr>
              <w:cnfStyle w:val="000000100000"/>
            </w:pPr>
            <w:r>
              <w:t>Total amount of withholding allowances</w:t>
            </w: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</w:tc>
      </w:tr>
    </w:tbl>
    <w:p w:rsidR="007C62DA" w:rsidRDefault="007C62DA"/>
    <w:p w:rsidR="007C62DA" w:rsidRDefault="007C62DA">
      <w:r>
        <w:br w:type="page"/>
      </w:r>
    </w:p>
    <w:p w:rsidR="009F7075" w:rsidRDefault="007C62DA">
      <w:proofErr w:type="spellStart"/>
      <w:r>
        <w:lastRenderedPageBreak/>
        <w:t>Pseudocode</w:t>
      </w:r>
      <w:proofErr w:type="spellEnd"/>
      <w:r>
        <w:t>:</w:t>
      </w:r>
    </w:p>
    <w:p w:rsidR="007C62DA" w:rsidRDefault="005051F7">
      <w:r>
        <w:t>PROMPT “Please enter the number of withholdings.”</w:t>
      </w:r>
    </w:p>
    <w:p w:rsidR="005051F7" w:rsidRDefault="005051F7">
      <w:r>
        <w:t xml:space="preserve">STORE </w:t>
      </w:r>
      <w:proofErr w:type="spellStart"/>
      <w:r>
        <w:t>iWHold</w:t>
      </w:r>
      <w:proofErr w:type="spellEnd"/>
    </w:p>
    <w:p w:rsidR="005051F7" w:rsidRDefault="005051F7">
      <w:r>
        <w:t xml:space="preserve">SWITCH </w:t>
      </w:r>
      <w:proofErr w:type="spellStart"/>
      <w:r>
        <w:t>iWHold</w:t>
      </w:r>
      <w:proofErr w:type="spellEnd"/>
    </w:p>
    <w:p w:rsidR="005051F7" w:rsidRDefault="005051F7" w:rsidP="00954472">
      <w:pPr>
        <w:ind w:firstLine="720"/>
      </w:pPr>
      <w:r>
        <w:t>CASE 1:</w:t>
      </w:r>
    </w:p>
    <w:p w:rsidR="005051F7" w:rsidRDefault="005051F7" w:rsidP="005051F7">
      <w:r>
        <w:tab/>
      </w:r>
      <w:r>
        <w:tab/>
        <w:t xml:space="preserve">SET </w:t>
      </w:r>
      <w:proofErr w:type="spellStart"/>
      <w:r>
        <w:t>dHVal</w:t>
      </w:r>
      <w:proofErr w:type="spellEnd"/>
      <w:r>
        <w:t xml:space="preserve"> = </w:t>
      </w:r>
      <w:r w:rsidR="00BC76F7">
        <w:t>42</w:t>
      </w:r>
    </w:p>
    <w:p w:rsidR="005D7DB5" w:rsidRDefault="005D7DB5" w:rsidP="005D7DB5">
      <w:r>
        <w:tab/>
      </w:r>
      <w:r>
        <w:tab/>
        <w:t>BREAK;</w:t>
      </w:r>
    </w:p>
    <w:p w:rsidR="005D7DB5" w:rsidRDefault="005D7DB5" w:rsidP="005D7DB5">
      <w:r>
        <w:tab/>
        <w:t>CASE 2:</w:t>
      </w:r>
    </w:p>
    <w:p w:rsidR="005D7DB5" w:rsidRDefault="005D7DB5" w:rsidP="005D7DB5">
      <w:r>
        <w:tab/>
      </w:r>
      <w:r>
        <w:tab/>
        <w:t xml:space="preserve">SET </w:t>
      </w:r>
      <w:proofErr w:type="spellStart"/>
      <w:r>
        <w:t>dHVal</w:t>
      </w:r>
      <w:proofErr w:type="spellEnd"/>
      <w:r>
        <w:t xml:space="preserve"> = </w:t>
      </w:r>
      <w:r w:rsidR="00BC76F7">
        <w:t>83</w:t>
      </w:r>
    </w:p>
    <w:p w:rsidR="005D7DB5" w:rsidRDefault="005D7DB5" w:rsidP="005D7DB5">
      <w:r>
        <w:tab/>
      </w:r>
      <w:r>
        <w:tab/>
        <w:t>BREAK;</w:t>
      </w:r>
    </w:p>
    <w:p w:rsidR="005D7DB5" w:rsidRDefault="005D7DB5" w:rsidP="005D7DB5">
      <w:r>
        <w:tab/>
        <w:t>CASE 3:</w:t>
      </w:r>
    </w:p>
    <w:p w:rsidR="005D7DB5" w:rsidRDefault="005D7DB5" w:rsidP="005D7DB5">
      <w:r>
        <w:tab/>
      </w:r>
      <w:r>
        <w:tab/>
        <w:t xml:space="preserve">SET </w:t>
      </w:r>
      <w:proofErr w:type="spellStart"/>
      <w:r>
        <w:t>dHVal</w:t>
      </w:r>
      <w:proofErr w:type="spellEnd"/>
      <w:r>
        <w:t xml:space="preserve"> = </w:t>
      </w:r>
      <w:r w:rsidR="00BC76F7">
        <w:t>125</w:t>
      </w:r>
    </w:p>
    <w:p w:rsidR="005D7DB5" w:rsidRDefault="005D7DB5" w:rsidP="005D7DB5">
      <w:r>
        <w:tab/>
      </w:r>
      <w:r>
        <w:tab/>
        <w:t>BREAK;</w:t>
      </w:r>
    </w:p>
    <w:p w:rsidR="005D7DB5" w:rsidRDefault="005D7DB5" w:rsidP="005D7DB5">
      <w:r>
        <w:tab/>
        <w:t>CASE 4:</w:t>
      </w:r>
    </w:p>
    <w:p w:rsidR="005D7DB5" w:rsidRDefault="005D7DB5" w:rsidP="005D7DB5">
      <w:r>
        <w:tab/>
      </w:r>
      <w:r>
        <w:tab/>
        <w:t xml:space="preserve">SET </w:t>
      </w:r>
      <w:proofErr w:type="spellStart"/>
      <w:r>
        <w:t>dHVal</w:t>
      </w:r>
      <w:proofErr w:type="spellEnd"/>
      <w:r>
        <w:t xml:space="preserve"> = </w:t>
      </w:r>
      <w:r w:rsidR="00BC76F7">
        <w:t>167</w:t>
      </w:r>
    </w:p>
    <w:p w:rsidR="005D7DB5" w:rsidRDefault="005D7DB5" w:rsidP="005D7DB5">
      <w:r>
        <w:tab/>
      </w:r>
      <w:r>
        <w:tab/>
        <w:t>BREAK;</w:t>
      </w:r>
    </w:p>
    <w:p w:rsidR="005D7DB5" w:rsidRDefault="005D7DB5" w:rsidP="005D7DB5">
      <w:r>
        <w:tab/>
        <w:t>CASE 5:</w:t>
      </w:r>
    </w:p>
    <w:p w:rsidR="005D7DB5" w:rsidRDefault="005D7DB5" w:rsidP="005D7DB5">
      <w:r>
        <w:tab/>
      </w:r>
      <w:r>
        <w:tab/>
        <w:t xml:space="preserve">SET </w:t>
      </w:r>
      <w:proofErr w:type="spellStart"/>
      <w:r>
        <w:t>dHVal</w:t>
      </w:r>
      <w:proofErr w:type="spellEnd"/>
      <w:r>
        <w:t xml:space="preserve"> = </w:t>
      </w:r>
      <w:r w:rsidR="00BC76F7">
        <w:t>208</w:t>
      </w:r>
    </w:p>
    <w:p w:rsidR="005D7DB5" w:rsidRDefault="005D7DB5" w:rsidP="005D7DB5">
      <w:r>
        <w:tab/>
      </w:r>
      <w:r>
        <w:tab/>
        <w:t>BREAK;</w:t>
      </w:r>
    </w:p>
    <w:p w:rsidR="005D7DB5" w:rsidRDefault="005D7DB5" w:rsidP="005D7DB5">
      <w:r>
        <w:tab/>
        <w:t>CASE 6:</w:t>
      </w:r>
    </w:p>
    <w:p w:rsidR="005D7DB5" w:rsidRDefault="005D7DB5" w:rsidP="005D7DB5">
      <w:r>
        <w:tab/>
      </w:r>
      <w:r>
        <w:tab/>
        <w:t xml:space="preserve">SET </w:t>
      </w:r>
      <w:proofErr w:type="spellStart"/>
      <w:r>
        <w:t>dHVal</w:t>
      </w:r>
      <w:proofErr w:type="spellEnd"/>
      <w:r>
        <w:t xml:space="preserve"> = </w:t>
      </w:r>
      <w:r w:rsidR="00954472">
        <w:t>250</w:t>
      </w:r>
    </w:p>
    <w:p w:rsidR="005D7DB5" w:rsidRDefault="005D7DB5" w:rsidP="005D7DB5">
      <w:r>
        <w:tab/>
      </w:r>
      <w:r>
        <w:tab/>
        <w:t>BREAK;</w:t>
      </w:r>
    </w:p>
    <w:p w:rsidR="005D7DB5" w:rsidRDefault="005D7DB5" w:rsidP="005D7DB5">
      <w:r>
        <w:tab/>
        <w:t>CASE 7:</w:t>
      </w:r>
    </w:p>
    <w:p w:rsidR="005D7DB5" w:rsidRDefault="005D7DB5" w:rsidP="005D7DB5">
      <w:r>
        <w:tab/>
      </w:r>
      <w:r>
        <w:tab/>
        <w:t xml:space="preserve">SET </w:t>
      </w:r>
      <w:proofErr w:type="spellStart"/>
      <w:r>
        <w:t>dHVal</w:t>
      </w:r>
      <w:proofErr w:type="spellEnd"/>
      <w:r>
        <w:t xml:space="preserve"> = </w:t>
      </w:r>
      <w:r w:rsidR="00954472">
        <w:t>292</w:t>
      </w:r>
    </w:p>
    <w:p w:rsidR="005D7DB5" w:rsidRDefault="005D7DB5" w:rsidP="005D7DB5">
      <w:r>
        <w:tab/>
      </w:r>
      <w:r>
        <w:tab/>
        <w:t>BREAK;</w:t>
      </w:r>
    </w:p>
    <w:p w:rsidR="005D7DB5" w:rsidRDefault="005D7DB5" w:rsidP="005D7DB5">
      <w:r>
        <w:lastRenderedPageBreak/>
        <w:tab/>
        <w:t>CASE 8:</w:t>
      </w:r>
    </w:p>
    <w:p w:rsidR="005D7DB5" w:rsidRDefault="005D7DB5" w:rsidP="005D7DB5">
      <w:r>
        <w:tab/>
      </w:r>
      <w:r>
        <w:tab/>
        <w:t xml:space="preserve">SET </w:t>
      </w:r>
      <w:proofErr w:type="spellStart"/>
      <w:r>
        <w:t>dHVal</w:t>
      </w:r>
      <w:proofErr w:type="spellEnd"/>
      <w:r>
        <w:t xml:space="preserve"> = </w:t>
      </w:r>
      <w:r w:rsidR="00954472">
        <w:t>333</w:t>
      </w:r>
    </w:p>
    <w:p w:rsidR="005D7DB5" w:rsidRDefault="005D7DB5" w:rsidP="005D7DB5">
      <w:r>
        <w:tab/>
      </w:r>
      <w:r>
        <w:tab/>
        <w:t>BREAK;</w:t>
      </w:r>
    </w:p>
    <w:p w:rsidR="005D7DB5" w:rsidRDefault="005D7DB5" w:rsidP="005D7DB5">
      <w:r>
        <w:tab/>
        <w:t>CASE 9:</w:t>
      </w:r>
    </w:p>
    <w:p w:rsidR="005D7DB5" w:rsidRDefault="005D7DB5" w:rsidP="005D7DB5">
      <w:r>
        <w:tab/>
      </w:r>
      <w:r>
        <w:tab/>
        <w:t xml:space="preserve">SET </w:t>
      </w:r>
      <w:proofErr w:type="spellStart"/>
      <w:r>
        <w:t>dHVal</w:t>
      </w:r>
      <w:proofErr w:type="spellEnd"/>
      <w:r>
        <w:t xml:space="preserve"> = </w:t>
      </w:r>
      <w:r w:rsidR="00954472">
        <w:t>375</w:t>
      </w:r>
    </w:p>
    <w:p w:rsidR="005D7DB5" w:rsidRDefault="005D7DB5" w:rsidP="005D7DB5">
      <w:r>
        <w:tab/>
      </w:r>
      <w:r>
        <w:tab/>
        <w:t>BREAK;</w:t>
      </w:r>
    </w:p>
    <w:p w:rsidR="005D7DB5" w:rsidRDefault="005D7DB5" w:rsidP="005D7DB5">
      <w:r>
        <w:tab/>
        <w:t>CASE 10:</w:t>
      </w:r>
    </w:p>
    <w:p w:rsidR="005D7DB5" w:rsidRDefault="005D7DB5" w:rsidP="005D7DB5">
      <w:r>
        <w:tab/>
      </w:r>
      <w:r>
        <w:tab/>
        <w:t xml:space="preserve">SET </w:t>
      </w:r>
      <w:proofErr w:type="spellStart"/>
      <w:r>
        <w:t>dHVal</w:t>
      </w:r>
      <w:proofErr w:type="spellEnd"/>
      <w:r>
        <w:t xml:space="preserve"> = </w:t>
      </w:r>
      <w:r w:rsidR="00954472">
        <w:t>417</w:t>
      </w:r>
    </w:p>
    <w:p w:rsidR="005D7DB5" w:rsidRDefault="005D7DB5" w:rsidP="005D7DB5">
      <w:r>
        <w:tab/>
      </w:r>
      <w:r>
        <w:tab/>
        <w:t>BREAK;</w:t>
      </w:r>
    </w:p>
    <w:p w:rsidR="005D7DB5" w:rsidRDefault="005D7DB5" w:rsidP="005D7DB5">
      <w:r>
        <w:tab/>
        <w:t>DEFAULT:</w:t>
      </w:r>
    </w:p>
    <w:p w:rsidR="005D7DB5" w:rsidRDefault="005D7DB5" w:rsidP="005D7DB5">
      <w:r>
        <w:tab/>
      </w:r>
      <w:r>
        <w:tab/>
        <w:t xml:space="preserve">SET </w:t>
      </w:r>
      <w:proofErr w:type="spellStart"/>
      <w:r>
        <w:t>dHVal</w:t>
      </w:r>
      <w:proofErr w:type="spellEnd"/>
      <w:r>
        <w:t xml:space="preserve"> = </w:t>
      </w:r>
      <w:r w:rsidR="00954472">
        <w:t>42</w:t>
      </w:r>
      <w:r>
        <w:t>*</w:t>
      </w:r>
      <w:proofErr w:type="spellStart"/>
      <w:r>
        <w:t>iWHold</w:t>
      </w:r>
      <w:proofErr w:type="spellEnd"/>
    </w:p>
    <w:p w:rsidR="005D7DB5" w:rsidRDefault="005D7DB5" w:rsidP="005D7DB5">
      <w:r>
        <w:tab/>
      </w:r>
      <w:r>
        <w:tab/>
        <w:t>BREAK;</w:t>
      </w:r>
    </w:p>
    <w:p w:rsidR="005D7DB5" w:rsidRDefault="005D7DB5" w:rsidP="005D7DB5">
      <w:r>
        <w:t>ENDSWITCH</w:t>
      </w:r>
    </w:p>
    <w:p w:rsidR="005D7DB5" w:rsidRDefault="00B662D3" w:rsidP="005D7DB5">
      <w:r>
        <w:t xml:space="preserve">DISPLAY </w:t>
      </w:r>
      <w:proofErr w:type="spellStart"/>
      <w:r>
        <w:t>iWHold</w:t>
      </w:r>
      <w:proofErr w:type="spellEnd"/>
      <w:r>
        <w:t xml:space="preserve"> + </w:t>
      </w:r>
      <w:proofErr w:type="gramStart"/>
      <w:r>
        <w:t>“ withholding</w:t>
      </w:r>
      <w:proofErr w:type="gramEnd"/>
      <w:r>
        <w:t xml:space="preserve"> allowances provides an estimated deduction of: “+</w:t>
      </w:r>
      <w:proofErr w:type="spellStart"/>
      <w:r>
        <w:t>dHVal</w:t>
      </w:r>
      <w:proofErr w:type="spellEnd"/>
    </w:p>
    <w:p w:rsidR="005D7DB5" w:rsidRDefault="005D7DB5" w:rsidP="005051F7"/>
    <w:p w:rsidR="00EA1B3E" w:rsidRDefault="00EA1B3E">
      <w:r>
        <w:br w:type="page"/>
      </w:r>
    </w:p>
    <w:p w:rsidR="007C62DA" w:rsidRDefault="00EA1B3E">
      <w:r>
        <w:lastRenderedPageBreak/>
        <w:t>Desk Check</w:t>
      </w:r>
    </w:p>
    <w:tbl>
      <w:tblPr>
        <w:tblStyle w:val="LightList-Accent2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/>
      </w:tblPr>
      <w:tblGrid>
        <w:gridCol w:w="3192"/>
        <w:gridCol w:w="3192"/>
        <w:gridCol w:w="3192"/>
      </w:tblGrid>
      <w:tr w:rsidR="00EA1B3E" w:rsidTr="00216F95">
        <w:trPr>
          <w:cnfStyle w:val="100000000000"/>
        </w:trPr>
        <w:tc>
          <w:tcPr>
            <w:cnfStyle w:val="001000000000"/>
            <w:tcW w:w="3192" w:type="dxa"/>
          </w:tcPr>
          <w:p w:rsidR="00EA1B3E" w:rsidRDefault="00EA1B3E" w:rsidP="00216F95">
            <w:pPr>
              <w:jc w:val="center"/>
            </w:pPr>
            <w:r>
              <w:t>Input</w:t>
            </w:r>
          </w:p>
        </w:tc>
        <w:tc>
          <w:tcPr>
            <w:tcW w:w="3192" w:type="dxa"/>
          </w:tcPr>
          <w:p w:rsidR="00EA1B3E" w:rsidRDefault="00EA1B3E" w:rsidP="00216F95">
            <w:pPr>
              <w:jc w:val="center"/>
              <w:cnfStyle w:val="100000000000"/>
            </w:pPr>
            <w:r>
              <w:t>Expected</w:t>
            </w:r>
          </w:p>
        </w:tc>
        <w:tc>
          <w:tcPr>
            <w:tcW w:w="3192" w:type="dxa"/>
          </w:tcPr>
          <w:p w:rsidR="00EA1B3E" w:rsidRDefault="00EA1B3E" w:rsidP="00216F95">
            <w:pPr>
              <w:jc w:val="center"/>
              <w:cnfStyle w:val="100000000000"/>
            </w:pPr>
            <w:r>
              <w:t>Actual</w:t>
            </w:r>
          </w:p>
        </w:tc>
      </w:tr>
      <w:tr w:rsidR="00DD4DE1" w:rsidTr="00216F9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4DE1" w:rsidRPr="00DD4DE1" w:rsidRDefault="00DD4DE1" w:rsidP="00216F95">
            <w:pPr>
              <w:rPr>
                <w:b w:val="0"/>
              </w:rPr>
            </w:pPr>
            <w:r w:rsidRPr="00DD4DE1">
              <w:rPr>
                <w:b w:val="0"/>
              </w:rPr>
              <w:t>0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DD4DE1" w:rsidRPr="00DD4DE1" w:rsidRDefault="00DD4DE1" w:rsidP="00216F95">
            <w:pPr>
              <w:cnfStyle w:val="000000100000"/>
            </w:pPr>
            <w:r>
              <w:t>0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4DE1" w:rsidRDefault="00DD4DE1" w:rsidP="00216F95">
            <w:pPr>
              <w:cnfStyle w:val="000000100000"/>
            </w:pPr>
          </w:p>
          <w:p w:rsidR="00DD4DE1" w:rsidRPr="00DD4DE1" w:rsidRDefault="00DD4DE1" w:rsidP="00216F95">
            <w:pPr>
              <w:cnfStyle w:val="000000100000"/>
            </w:pPr>
          </w:p>
        </w:tc>
      </w:tr>
      <w:tr w:rsidR="00DD4DE1" w:rsidTr="00216F95">
        <w:tc>
          <w:tcPr>
            <w:cnfStyle w:val="001000000000"/>
            <w:tcW w:w="3192" w:type="dxa"/>
          </w:tcPr>
          <w:p w:rsidR="00DD4DE1" w:rsidRPr="00DD4DE1" w:rsidRDefault="00DD4DE1" w:rsidP="00216F95">
            <w:pPr>
              <w:rPr>
                <w:b w:val="0"/>
              </w:rPr>
            </w:pPr>
            <w:r w:rsidRPr="00DD4DE1">
              <w:rPr>
                <w:b w:val="0"/>
              </w:rPr>
              <w:t>1</w:t>
            </w:r>
          </w:p>
        </w:tc>
        <w:tc>
          <w:tcPr>
            <w:tcW w:w="3192" w:type="dxa"/>
          </w:tcPr>
          <w:p w:rsidR="00DD4DE1" w:rsidRPr="00DD4DE1" w:rsidRDefault="00DD4DE1" w:rsidP="00216F95">
            <w:pPr>
              <w:cnfStyle w:val="000000000000"/>
            </w:pPr>
            <w:r>
              <w:t>42</w:t>
            </w:r>
          </w:p>
        </w:tc>
        <w:tc>
          <w:tcPr>
            <w:tcW w:w="3192" w:type="dxa"/>
          </w:tcPr>
          <w:p w:rsidR="00DD4DE1" w:rsidRDefault="00DD4DE1" w:rsidP="00216F95">
            <w:pPr>
              <w:cnfStyle w:val="000000000000"/>
            </w:pPr>
          </w:p>
          <w:p w:rsidR="00DD4DE1" w:rsidRPr="00DD4DE1" w:rsidRDefault="00DD4DE1" w:rsidP="00216F95">
            <w:pPr>
              <w:cnfStyle w:val="000000000000"/>
            </w:pPr>
          </w:p>
        </w:tc>
      </w:tr>
      <w:tr w:rsidR="00DD4DE1" w:rsidTr="00216F9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4DE1" w:rsidRPr="00DD4DE1" w:rsidRDefault="00DD4DE1" w:rsidP="00216F95">
            <w:pPr>
              <w:rPr>
                <w:b w:val="0"/>
              </w:rPr>
            </w:pPr>
            <w:r w:rsidRPr="00DD4DE1">
              <w:rPr>
                <w:b w:val="0"/>
              </w:rPr>
              <w:t>2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DD4DE1" w:rsidRPr="00DD4DE1" w:rsidRDefault="00DD4DE1" w:rsidP="00216F95">
            <w:pPr>
              <w:cnfStyle w:val="000000100000"/>
            </w:pPr>
            <w:r>
              <w:t>83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4DE1" w:rsidRDefault="00DD4DE1" w:rsidP="00216F95">
            <w:pPr>
              <w:cnfStyle w:val="000000100000"/>
            </w:pPr>
          </w:p>
          <w:p w:rsidR="00DD4DE1" w:rsidRPr="00DD4DE1" w:rsidRDefault="00DD4DE1" w:rsidP="00216F95">
            <w:pPr>
              <w:cnfStyle w:val="000000100000"/>
            </w:pPr>
          </w:p>
        </w:tc>
      </w:tr>
      <w:tr w:rsidR="00DD4DE1" w:rsidTr="00216F95">
        <w:tc>
          <w:tcPr>
            <w:cnfStyle w:val="001000000000"/>
            <w:tcW w:w="3192" w:type="dxa"/>
          </w:tcPr>
          <w:p w:rsidR="00DD4DE1" w:rsidRPr="00DD4DE1" w:rsidRDefault="00DD4DE1" w:rsidP="00DD4DE1">
            <w:pPr>
              <w:rPr>
                <w:b w:val="0"/>
              </w:rPr>
            </w:pPr>
            <w:r w:rsidRPr="00DD4DE1">
              <w:rPr>
                <w:b w:val="0"/>
              </w:rPr>
              <w:t>3</w:t>
            </w:r>
          </w:p>
        </w:tc>
        <w:tc>
          <w:tcPr>
            <w:tcW w:w="3192" w:type="dxa"/>
          </w:tcPr>
          <w:p w:rsidR="00DD4DE1" w:rsidRPr="00DD4DE1" w:rsidRDefault="00DD4DE1" w:rsidP="00216F95">
            <w:pPr>
              <w:cnfStyle w:val="000000000000"/>
            </w:pPr>
            <w:r>
              <w:t>125</w:t>
            </w:r>
          </w:p>
        </w:tc>
        <w:tc>
          <w:tcPr>
            <w:tcW w:w="3192" w:type="dxa"/>
          </w:tcPr>
          <w:p w:rsidR="00DD4DE1" w:rsidRDefault="00DD4DE1" w:rsidP="00216F95">
            <w:pPr>
              <w:cnfStyle w:val="000000000000"/>
            </w:pPr>
          </w:p>
          <w:p w:rsidR="00DD4DE1" w:rsidRPr="00DD4DE1" w:rsidRDefault="00DD4DE1" w:rsidP="00216F95">
            <w:pPr>
              <w:cnfStyle w:val="000000000000"/>
            </w:pPr>
          </w:p>
        </w:tc>
      </w:tr>
      <w:tr w:rsidR="00DD4DE1" w:rsidTr="00216F95">
        <w:trPr>
          <w:cnfStyle w:val="000000100000"/>
        </w:trPr>
        <w:tc>
          <w:tcPr>
            <w:cnfStyle w:val="001000000000"/>
            <w:tcW w:w="3192" w:type="dxa"/>
          </w:tcPr>
          <w:p w:rsidR="00DD4DE1" w:rsidRPr="00DD4DE1" w:rsidRDefault="00DD4DE1" w:rsidP="00DD4DE1">
            <w:pPr>
              <w:rPr>
                <w:b w:val="0"/>
              </w:rPr>
            </w:pPr>
            <w:r w:rsidRPr="00DD4DE1">
              <w:rPr>
                <w:b w:val="0"/>
              </w:rPr>
              <w:t>4</w:t>
            </w:r>
          </w:p>
        </w:tc>
        <w:tc>
          <w:tcPr>
            <w:tcW w:w="3192" w:type="dxa"/>
          </w:tcPr>
          <w:p w:rsidR="00DD4DE1" w:rsidRPr="00DD4DE1" w:rsidRDefault="00DD4DE1" w:rsidP="00216F95">
            <w:pPr>
              <w:cnfStyle w:val="000000100000"/>
            </w:pPr>
            <w:r>
              <w:t>167</w:t>
            </w:r>
          </w:p>
        </w:tc>
        <w:tc>
          <w:tcPr>
            <w:tcW w:w="3192" w:type="dxa"/>
          </w:tcPr>
          <w:p w:rsidR="00DD4DE1" w:rsidRDefault="00DD4DE1" w:rsidP="00216F95">
            <w:pPr>
              <w:cnfStyle w:val="000000100000"/>
            </w:pPr>
          </w:p>
          <w:p w:rsidR="00DD4DE1" w:rsidRPr="00DD4DE1" w:rsidRDefault="00DD4DE1" w:rsidP="00216F95">
            <w:pPr>
              <w:cnfStyle w:val="000000100000"/>
            </w:pPr>
          </w:p>
        </w:tc>
      </w:tr>
      <w:tr w:rsidR="00DD4DE1" w:rsidTr="00216F95">
        <w:tc>
          <w:tcPr>
            <w:cnfStyle w:val="001000000000"/>
            <w:tcW w:w="3192" w:type="dxa"/>
          </w:tcPr>
          <w:p w:rsidR="00DD4DE1" w:rsidRPr="00DD4DE1" w:rsidRDefault="00DD4DE1" w:rsidP="00DD4DE1">
            <w:pPr>
              <w:rPr>
                <w:b w:val="0"/>
              </w:rPr>
            </w:pPr>
            <w:r w:rsidRPr="00DD4DE1">
              <w:rPr>
                <w:b w:val="0"/>
              </w:rPr>
              <w:t>5</w:t>
            </w:r>
          </w:p>
        </w:tc>
        <w:tc>
          <w:tcPr>
            <w:tcW w:w="3192" w:type="dxa"/>
          </w:tcPr>
          <w:p w:rsidR="00DD4DE1" w:rsidRPr="00DD4DE1" w:rsidRDefault="00DD4DE1" w:rsidP="00216F95">
            <w:pPr>
              <w:cnfStyle w:val="000000000000"/>
            </w:pPr>
            <w:r>
              <w:t>208</w:t>
            </w:r>
          </w:p>
        </w:tc>
        <w:tc>
          <w:tcPr>
            <w:tcW w:w="3192" w:type="dxa"/>
          </w:tcPr>
          <w:p w:rsidR="00DD4DE1" w:rsidRDefault="00DD4DE1" w:rsidP="00216F95">
            <w:pPr>
              <w:cnfStyle w:val="000000000000"/>
            </w:pPr>
          </w:p>
          <w:p w:rsidR="00DD4DE1" w:rsidRPr="00DD4DE1" w:rsidRDefault="00DD4DE1" w:rsidP="00216F95">
            <w:pPr>
              <w:cnfStyle w:val="000000000000"/>
            </w:pPr>
          </w:p>
        </w:tc>
      </w:tr>
      <w:tr w:rsidR="00DD4DE1" w:rsidTr="00216F95">
        <w:trPr>
          <w:cnfStyle w:val="000000100000"/>
        </w:trPr>
        <w:tc>
          <w:tcPr>
            <w:cnfStyle w:val="001000000000"/>
            <w:tcW w:w="3192" w:type="dxa"/>
          </w:tcPr>
          <w:p w:rsidR="00DD4DE1" w:rsidRPr="00DD4DE1" w:rsidRDefault="00DD4DE1" w:rsidP="00DD4DE1">
            <w:pPr>
              <w:rPr>
                <w:b w:val="0"/>
              </w:rPr>
            </w:pPr>
            <w:r w:rsidRPr="00DD4DE1">
              <w:rPr>
                <w:b w:val="0"/>
              </w:rPr>
              <w:t>6</w:t>
            </w:r>
          </w:p>
        </w:tc>
        <w:tc>
          <w:tcPr>
            <w:tcW w:w="3192" w:type="dxa"/>
          </w:tcPr>
          <w:p w:rsidR="00DD4DE1" w:rsidRPr="00DD4DE1" w:rsidRDefault="00DD4DE1" w:rsidP="00216F95">
            <w:pPr>
              <w:cnfStyle w:val="000000100000"/>
            </w:pPr>
            <w:r>
              <w:t>250</w:t>
            </w:r>
          </w:p>
        </w:tc>
        <w:tc>
          <w:tcPr>
            <w:tcW w:w="3192" w:type="dxa"/>
          </w:tcPr>
          <w:p w:rsidR="00DD4DE1" w:rsidRDefault="00DD4DE1" w:rsidP="00216F95">
            <w:pPr>
              <w:cnfStyle w:val="000000100000"/>
            </w:pPr>
          </w:p>
          <w:p w:rsidR="00DD4DE1" w:rsidRPr="00DD4DE1" w:rsidRDefault="00DD4DE1" w:rsidP="00216F95">
            <w:pPr>
              <w:cnfStyle w:val="000000100000"/>
            </w:pPr>
          </w:p>
        </w:tc>
      </w:tr>
      <w:tr w:rsidR="00DD4DE1" w:rsidTr="00216F95">
        <w:tc>
          <w:tcPr>
            <w:cnfStyle w:val="001000000000"/>
            <w:tcW w:w="3192" w:type="dxa"/>
          </w:tcPr>
          <w:p w:rsidR="00DD4DE1" w:rsidRPr="00DD4DE1" w:rsidRDefault="00DD4DE1" w:rsidP="00DD4DE1">
            <w:pPr>
              <w:rPr>
                <w:b w:val="0"/>
              </w:rPr>
            </w:pPr>
            <w:r w:rsidRPr="00DD4DE1">
              <w:rPr>
                <w:b w:val="0"/>
              </w:rPr>
              <w:t>7</w:t>
            </w:r>
          </w:p>
        </w:tc>
        <w:tc>
          <w:tcPr>
            <w:tcW w:w="3192" w:type="dxa"/>
          </w:tcPr>
          <w:p w:rsidR="00DD4DE1" w:rsidRPr="00DD4DE1" w:rsidRDefault="00DD4DE1" w:rsidP="00216F95">
            <w:pPr>
              <w:cnfStyle w:val="000000000000"/>
            </w:pPr>
            <w:r>
              <w:t>292</w:t>
            </w:r>
          </w:p>
        </w:tc>
        <w:tc>
          <w:tcPr>
            <w:tcW w:w="3192" w:type="dxa"/>
          </w:tcPr>
          <w:p w:rsidR="00DD4DE1" w:rsidRDefault="00DD4DE1" w:rsidP="00216F95">
            <w:pPr>
              <w:cnfStyle w:val="000000000000"/>
            </w:pPr>
          </w:p>
          <w:p w:rsidR="00DD4DE1" w:rsidRPr="00DD4DE1" w:rsidRDefault="00DD4DE1" w:rsidP="00216F95">
            <w:pPr>
              <w:cnfStyle w:val="000000000000"/>
            </w:pPr>
          </w:p>
        </w:tc>
      </w:tr>
      <w:tr w:rsidR="00DD4DE1" w:rsidTr="00216F95">
        <w:trPr>
          <w:cnfStyle w:val="000000100000"/>
        </w:trPr>
        <w:tc>
          <w:tcPr>
            <w:cnfStyle w:val="001000000000"/>
            <w:tcW w:w="3192" w:type="dxa"/>
          </w:tcPr>
          <w:p w:rsidR="00DD4DE1" w:rsidRPr="00DD4DE1" w:rsidRDefault="00DD4DE1" w:rsidP="00DD4DE1">
            <w:pPr>
              <w:rPr>
                <w:b w:val="0"/>
              </w:rPr>
            </w:pPr>
            <w:r w:rsidRPr="00DD4DE1">
              <w:rPr>
                <w:b w:val="0"/>
              </w:rPr>
              <w:t>8</w:t>
            </w:r>
          </w:p>
        </w:tc>
        <w:tc>
          <w:tcPr>
            <w:tcW w:w="3192" w:type="dxa"/>
          </w:tcPr>
          <w:p w:rsidR="00DD4DE1" w:rsidRPr="00DD4DE1" w:rsidRDefault="00DD4DE1" w:rsidP="00216F95">
            <w:pPr>
              <w:cnfStyle w:val="000000100000"/>
            </w:pPr>
            <w:r>
              <w:t>333</w:t>
            </w:r>
          </w:p>
        </w:tc>
        <w:tc>
          <w:tcPr>
            <w:tcW w:w="3192" w:type="dxa"/>
          </w:tcPr>
          <w:p w:rsidR="00DD4DE1" w:rsidRDefault="00DD4DE1" w:rsidP="00216F95">
            <w:pPr>
              <w:cnfStyle w:val="000000100000"/>
            </w:pPr>
          </w:p>
          <w:p w:rsidR="00DD4DE1" w:rsidRPr="00DD4DE1" w:rsidRDefault="00DD4DE1" w:rsidP="00216F95">
            <w:pPr>
              <w:cnfStyle w:val="000000100000"/>
            </w:pPr>
          </w:p>
        </w:tc>
      </w:tr>
      <w:tr w:rsidR="00DD4DE1" w:rsidTr="00216F95">
        <w:tc>
          <w:tcPr>
            <w:cnfStyle w:val="001000000000"/>
            <w:tcW w:w="3192" w:type="dxa"/>
          </w:tcPr>
          <w:p w:rsidR="00DD4DE1" w:rsidRPr="00DD4DE1" w:rsidRDefault="00DD4DE1" w:rsidP="00DD4DE1">
            <w:pPr>
              <w:rPr>
                <w:b w:val="0"/>
              </w:rPr>
            </w:pPr>
            <w:r w:rsidRPr="00DD4DE1">
              <w:rPr>
                <w:b w:val="0"/>
              </w:rPr>
              <w:t>9</w:t>
            </w:r>
          </w:p>
        </w:tc>
        <w:tc>
          <w:tcPr>
            <w:tcW w:w="3192" w:type="dxa"/>
          </w:tcPr>
          <w:p w:rsidR="00DD4DE1" w:rsidRPr="00DD4DE1" w:rsidRDefault="00DD4DE1" w:rsidP="00216F95">
            <w:pPr>
              <w:cnfStyle w:val="000000000000"/>
            </w:pPr>
            <w:r>
              <w:t>375</w:t>
            </w:r>
          </w:p>
        </w:tc>
        <w:tc>
          <w:tcPr>
            <w:tcW w:w="3192" w:type="dxa"/>
          </w:tcPr>
          <w:p w:rsidR="00DD4DE1" w:rsidRDefault="00DD4DE1" w:rsidP="00216F95">
            <w:pPr>
              <w:cnfStyle w:val="000000000000"/>
            </w:pPr>
          </w:p>
          <w:p w:rsidR="00DD4DE1" w:rsidRPr="00DD4DE1" w:rsidRDefault="00DD4DE1" w:rsidP="00216F95">
            <w:pPr>
              <w:cnfStyle w:val="000000000000"/>
            </w:pPr>
          </w:p>
        </w:tc>
      </w:tr>
      <w:tr w:rsidR="00DD4DE1" w:rsidTr="00216F95">
        <w:trPr>
          <w:cnfStyle w:val="000000100000"/>
        </w:trPr>
        <w:tc>
          <w:tcPr>
            <w:cnfStyle w:val="001000000000"/>
            <w:tcW w:w="3192" w:type="dxa"/>
          </w:tcPr>
          <w:p w:rsidR="00DD4DE1" w:rsidRPr="00DD4DE1" w:rsidRDefault="00DD4DE1" w:rsidP="00DD4DE1">
            <w:pPr>
              <w:rPr>
                <w:b w:val="0"/>
              </w:rPr>
            </w:pPr>
            <w:r w:rsidRPr="00DD4DE1">
              <w:rPr>
                <w:b w:val="0"/>
              </w:rPr>
              <w:t>10</w:t>
            </w:r>
          </w:p>
        </w:tc>
        <w:tc>
          <w:tcPr>
            <w:tcW w:w="3192" w:type="dxa"/>
          </w:tcPr>
          <w:p w:rsidR="00DD4DE1" w:rsidRPr="00DD4DE1" w:rsidRDefault="00DD4DE1" w:rsidP="00216F95">
            <w:pPr>
              <w:cnfStyle w:val="000000100000"/>
            </w:pPr>
            <w:r>
              <w:t>417</w:t>
            </w:r>
          </w:p>
        </w:tc>
        <w:tc>
          <w:tcPr>
            <w:tcW w:w="3192" w:type="dxa"/>
          </w:tcPr>
          <w:p w:rsidR="00DD4DE1" w:rsidRDefault="00DD4DE1" w:rsidP="00216F95">
            <w:pPr>
              <w:cnfStyle w:val="000000100000"/>
            </w:pPr>
          </w:p>
          <w:p w:rsidR="00DD4DE1" w:rsidRPr="00DD4DE1" w:rsidRDefault="00DD4DE1" w:rsidP="00216F95">
            <w:pPr>
              <w:cnfStyle w:val="000000100000"/>
            </w:pPr>
          </w:p>
        </w:tc>
      </w:tr>
      <w:tr w:rsidR="00DD4DE1" w:rsidTr="00216F95">
        <w:tc>
          <w:tcPr>
            <w:cnfStyle w:val="001000000000"/>
            <w:tcW w:w="3192" w:type="dxa"/>
          </w:tcPr>
          <w:p w:rsidR="00DD4DE1" w:rsidRPr="00DD4DE1" w:rsidRDefault="00DD4DE1" w:rsidP="00DD4DE1">
            <w:pPr>
              <w:rPr>
                <w:b w:val="0"/>
              </w:rPr>
            </w:pPr>
            <w:r w:rsidRPr="00DD4DE1">
              <w:rPr>
                <w:b w:val="0"/>
              </w:rPr>
              <w:t>11</w:t>
            </w:r>
          </w:p>
        </w:tc>
        <w:tc>
          <w:tcPr>
            <w:tcW w:w="3192" w:type="dxa"/>
          </w:tcPr>
          <w:p w:rsidR="00DD4DE1" w:rsidRPr="00DD4DE1" w:rsidRDefault="00DD4DE1" w:rsidP="00216F95">
            <w:pPr>
              <w:cnfStyle w:val="000000000000"/>
            </w:pPr>
            <w:r>
              <w:t>462</w:t>
            </w:r>
          </w:p>
        </w:tc>
        <w:tc>
          <w:tcPr>
            <w:tcW w:w="3192" w:type="dxa"/>
          </w:tcPr>
          <w:p w:rsidR="00DD4DE1" w:rsidRDefault="00DD4DE1" w:rsidP="00216F95">
            <w:pPr>
              <w:cnfStyle w:val="000000000000"/>
            </w:pPr>
          </w:p>
          <w:p w:rsidR="00DD4DE1" w:rsidRPr="00DD4DE1" w:rsidRDefault="00DD4DE1" w:rsidP="00216F95">
            <w:pPr>
              <w:cnfStyle w:val="000000000000"/>
            </w:pPr>
          </w:p>
        </w:tc>
      </w:tr>
      <w:tr w:rsidR="00DD4DE1" w:rsidTr="00216F95">
        <w:trPr>
          <w:cnfStyle w:val="000000100000"/>
        </w:trPr>
        <w:tc>
          <w:tcPr>
            <w:cnfStyle w:val="001000000000"/>
            <w:tcW w:w="3192" w:type="dxa"/>
          </w:tcPr>
          <w:p w:rsidR="00DD4DE1" w:rsidRPr="00DD4DE1" w:rsidRDefault="00DD4DE1" w:rsidP="00DD4DE1">
            <w:pPr>
              <w:rPr>
                <w:b w:val="0"/>
              </w:rPr>
            </w:pPr>
            <w:r w:rsidRPr="00DD4DE1">
              <w:rPr>
                <w:b w:val="0"/>
              </w:rPr>
              <w:t>5.7</w:t>
            </w:r>
          </w:p>
        </w:tc>
        <w:tc>
          <w:tcPr>
            <w:tcW w:w="3192" w:type="dxa"/>
          </w:tcPr>
          <w:p w:rsidR="00DD4DE1" w:rsidRPr="00DD4DE1" w:rsidRDefault="00DD4DE1" w:rsidP="00216F95">
            <w:pPr>
              <w:cnfStyle w:val="000000100000"/>
            </w:pPr>
            <w:r>
              <w:t>Error</w:t>
            </w:r>
          </w:p>
        </w:tc>
        <w:tc>
          <w:tcPr>
            <w:tcW w:w="3192" w:type="dxa"/>
          </w:tcPr>
          <w:p w:rsidR="00DD4DE1" w:rsidRDefault="00DD4DE1" w:rsidP="00216F95">
            <w:pPr>
              <w:cnfStyle w:val="000000100000"/>
            </w:pPr>
          </w:p>
          <w:p w:rsidR="00DD4DE1" w:rsidRPr="00DD4DE1" w:rsidRDefault="00DD4DE1" w:rsidP="00216F95">
            <w:pPr>
              <w:cnfStyle w:val="000000100000"/>
            </w:pPr>
          </w:p>
        </w:tc>
      </w:tr>
      <w:tr w:rsidR="00DD4DE1" w:rsidTr="00216F95">
        <w:tc>
          <w:tcPr>
            <w:cnfStyle w:val="001000000000"/>
            <w:tcW w:w="3192" w:type="dxa"/>
          </w:tcPr>
          <w:p w:rsidR="00DD4DE1" w:rsidRPr="00DD4DE1" w:rsidRDefault="00DD4DE1" w:rsidP="00DD4DE1">
            <w:pPr>
              <w:rPr>
                <w:b w:val="0"/>
              </w:rPr>
            </w:pPr>
            <w:r w:rsidRPr="00DD4DE1">
              <w:rPr>
                <w:b w:val="0"/>
              </w:rPr>
              <w:t>Invalid Data</w:t>
            </w:r>
          </w:p>
        </w:tc>
        <w:tc>
          <w:tcPr>
            <w:tcW w:w="3192" w:type="dxa"/>
          </w:tcPr>
          <w:p w:rsidR="00DD4DE1" w:rsidRPr="00DD4DE1" w:rsidRDefault="00DD4DE1" w:rsidP="00216F95">
            <w:pPr>
              <w:cnfStyle w:val="000000000000"/>
            </w:pPr>
            <w:r w:rsidRPr="00DD4DE1">
              <w:t>Error</w:t>
            </w:r>
          </w:p>
        </w:tc>
        <w:tc>
          <w:tcPr>
            <w:tcW w:w="3192" w:type="dxa"/>
          </w:tcPr>
          <w:p w:rsidR="00DD4DE1" w:rsidRDefault="00DD4DE1" w:rsidP="00216F95">
            <w:pPr>
              <w:cnfStyle w:val="000000000000"/>
            </w:pPr>
          </w:p>
          <w:p w:rsidR="00DD4DE1" w:rsidRPr="00DD4DE1" w:rsidRDefault="00DD4DE1" w:rsidP="00216F95">
            <w:pPr>
              <w:cnfStyle w:val="000000000000"/>
            </w:pPr>
          </w:p>
        </w:tc>
      </w:tr>
    </w:tbl>
    <w:p w:rsidR="00EA1B3E" w:rsidRDefault="00EA1B3E"/>
    <w:sectPr w:rsidR="00EA1B3E" w:rsidSect="009F7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1F7" w:rsidRDefault="005051F7" w:rsidP="00073384">
      <w:pPr>
        <w:spacing w:after="0" w:line="240" w:lineRule="auto"/>
      </w:pPr>
      <w:r>
        <w:separator/>
      </w:r>
    </w:p>
  </w:endnote>
  <w:endnote w:type="continuationSeparator" w:id="0">
    <w:p w:rsidR="005051F7" w:rsidRDefault="005051F7" w:rsidP="0007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1F7" w:rsidRDefault="005051F7" w:rsidP="00073384">
      <w:pPr>
        <w:spacing w:after="0" w:line="240" w:lineRule="auto"/>
      </w:pPr>
      <w:r>
        <w:separator/>
      </w:r>
    </w:p>
  </w:footnote>
  <w:footnote w:type="continuationSeparator" w:id="0">
    <w:p w:rsidR="005051F7" w:rsidRDefault="005051F7" w:rsidP="0007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 w:rsidP="00073384">
    <w:pPr>
      <w:pStyle w:val="Header"/>
      <w:jc w:val="right"/>
    </w:pPr>
    <w:proofErr w:type="spellStart"/>
    <w:r>
      <w:t>Panesar</w:t>
    </w:r>
    <w:proofErr w:type="spellEnd"/>
    <w:r>
      <w:t xml:space="preserve">, </w:t>
    </w:r>
    <w:proofErr w:type="spellStart"/>
    <w:r>
      <w:t>Amrit</w:t>
    </w:r>
    <w:proofErr w:type="spellEnd"/>
  </w:p>
  <w:p w:rsidR="00073384" w:rsidRDefault="00BD2CFE" w:rsidP="00073384">
    <w:pPr>
      <w:pStyle w:val="Header"/>
      <w:jc w:val="right"/>
    </w:pPr>
    <w:fldSimple w:instr=" DATE  \@ &quot;M/d/yyyy&quot;  \* MERGEFORMAT ">
      <w:r w:rsidR="005051F7">
        <w:rPr>
          <w:noProof/>
        </w:rPr>
        <w:t>9/10/2012</w:t>
      </w:r>
    </w:fldSimple>
  </w:p>
  <w:p w:rsidR="00073384" w:rsidRDefault="00073384" w:rsidP="00073384">
    <w:pPr>
      <w:pStyle w:val="Header"/>
      <w:jc w:val="right"/>
    </w:pPr>
    <w:r>
      <w:t>Mod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2DA2"/>
    <w:rsid w:val="00073384"/>
    <w:rsid w:val="00221164"/>
    <w:rsid w:val="003F7281"/>
    <w:rsid w:val="005051F7"/>
    <w:rsid w:val="005D7DB5"/>
    <w:rsid w:val="006226B4"/>
    <w:rsid w:val="007B22D2"/>
    <w:rsid w:val="007C62DA"/>
    <w:rsid w:val="0087771D"/>
    <w:rsid w:val="00954472"/>
    <w:rsid w:val="009F7075"/>
    <w:rsid w:val="00B004F6"/>
    <w:rsid w:val="00B62DA2"/>
    <w:rsid w:val="00B662D3"/>
    <w:rsid w:val="00BC76F7"/>
    <w:rsid w:val="00BD2CFE"/>
    <w:rsid w:val="00DD4DE1"/>
    <w:rsid w:val="00EA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384"/>
  </w:style>
  <w:style w:type="paragraph" w:styleId="Footer">
    <w:name w:val="footer"/>
    <w:basedOn w:val="Normal"/>
    <w:link w:val="Foot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384"/>
  </w:style>
  <w:style w:type="paragraph" w:styleId="BalloonText">
    <w:name w:val="Balloon Text"/>
    <w:basedOn w:val="Normal"/>
    <w:link w:val="BalloonTextChar"/>
    <w:uiPriority w:val="99"/>
    <w:semiHidden/>
    <w:unhideWhenUsed/>
    <w:rsid w:val="0007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C62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C62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2">
    <w:name w:val="Light List Accent 2"/>
    <w:basedOn w:val="TableNormal"/>
    <w:uiPriority w:val="61"/>
    <w:rsid w:val="00EA1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s\IPO_cod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10FF7F-C18B-45C9-B934-1D49BBA4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IPO_code_template.dotx</Template>
  <TotalTime>5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Coleman University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Panesar</dc:creator>
  <cp:keywords/>
  <dc:description/>
  <cp:lastModifiedBy>Amritpal Panesar</cp:lastModifiedBy>
  <cp:revision>4</cp:revision>
  <dcterms:created xsi:type="dcterms:W3CDTF">2012-09-10T17:53:00Z</dcterms:created>
  <dcterms:modified xsi:type="dcterms:W3CDTF">2012-09-10T17:58:00Z</dcterms:modified>
</cp:coreProperties>
</file>