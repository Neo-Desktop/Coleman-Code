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7C62DA" w:rsidP="007C62DA">
      <w:pPr>
        <w:pStyle w:val="Title"/>
      </w:pPr>
      <w:r>
        <w:t xml:space="preserve">Project </w:t>
      </w:r>
      <w:r w:rsidR="00C50B43">
        <w:t>4a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3255"/>
        <w:gridCol w:w="3255"/>
        <w:gridCol w:w="3255"/>
      </w:tblGrid>
      <w:tr w:rsidR="007C62DA" w:rsidTr="00EA1B3E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EA1B3E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Pr="0087771D" w:rsidRDefault="00C50B43" w:rsidP="007C62DA">
            <w:pPr>
              <w:rPr>
                <w:b w:val="0"/>
              </w:rPr>
            </w:pPr>
            <w:r>
              <w:rPr>
                <w:b w:val="0"/>
              </w:rPr>
              <w:t>Status Code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C50B43" w:rsidP="007C62DA">
            <w:pPr>
              <w:cnfStyle w:val="000000100000"/>
            </w:pPr>
            <w:r>
              <w:t>Prompt for status</w:t>
            </w:r>
          </w:p>
          <w:p w:rsidR="00C50B43" w:rsidRDefault="00C50B43" w:rsidP="007C62DA">
            <w:pPr>
              <w:cnfStyle w:val="000000100000"/>
            </w:pPr>
            <w:r>
              <w:t>Store status</w:t>
            </w:r>
          </w:p>
          <w:p w:rsidR="00C50B43" w:rsidRDefault="00C50B43" w:rsidP="007C62DA">
            <w:pPr>
              <w:cnfStyle w:val="000000100000"/>
            </w:pPr>
            <w:r>
              <w:t>Evaluate Status</w:t>
            </w:r>
          </w:p>
          <w:p w:rsidR="00C50B43" w:rsidRDefault="00C50B43" w:rsidP="007C62DA">
            <w:pPr>
              <w:cnfStyle w:val="000000100000"/>
            </w:pPr>
            <w:r>
              <w:t>Display Status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C50B43" w:rsidP="007C62DA">
            <w:pPr>
              <w:cnfStyle w:val="000000100000"/>
            </w:pPr>
            <w:r>
              <w:t>Filing Status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proofErr w:type="spellStart"/>
      <w:r>
        <w:lastRenderedPageBreak/>
        <w:t>Pseudocode</w:t>
      </w:r>
      <w:proofErr w:type="spellEnd"/>
      <w:r>
        <w:t>:</w:t>
      </w:r>
    </w:p>
    <w:p w:rsidR="00C50B43" w:rsidRDefault="00C50B43">
      <w:r>
        <w:t>PROMPT for filing status</w:t>
      </w:r>
    </w:p>
    <w:p w:rsidR="00C50B43" w:rsidRDefault="00C50B43">
      <w:r>
        <w:t>STORE input</w:t>
      </w:r>
    </w:p>
    <w:p w:rsidR="00C50B43" w:rsidRDefault="00C50B43">
      <w:r>
        <w:t xml:space="preserve">IF </w:t>
      </w:r>
      <w:proofErr w:type="gramStart"/>
      <w:r>
        <w:t>input !</w:t>
      </w:r>
      <w:proofErr w:type="gramEnd"/>
      <w:r>
        <w:t>= ‘m’ AND input != ‘h’ AND input != ‘s’ THEN</w:t>
      </w:r>
    </w:p>
    <w:p w:rsidR="00C50B43" w:rsidRDefault="00C50B43">
      <w:r>
        <w:tab/>
        <w:t>DISPLAY “invalid input, please re-run”</w:t>
      </w:r>
    </w:p>
    <w:p w:rsidR="00C50B43" w:rsidRDefault="00C50B43">
      <w:r>
        <w:t>ENDIF</w:t>
      </w:r>
    </w:p>
    <w:p w:rsidR="00C50B43" w:rsidRDefault="00C50B43">
      <w:r>
        <w:t xml:space="preserve">IF </w:t>
      </w:r>
      <w:proofErr w:type="gramStart"/>
      <w:r>
        <w:t>input !</w:t>
      </w:r>
      <w:proofErr w:type="gramEnd"/>
      <w:r>
        <w:t>= ‘m’ THEN</w:t>
      </w:r>
    </w:p>
    <w:p w:rsidR="00C50B43" w:rsidRDefault="00C50B43">
      <w:r>
        <w:tab/>
        <w:t>DISPLAY “You are filing as single”</w:t>
      </w:r>
    </w:p>
    <w:p w:rsidR="00C50B43" w:rsidRDefault="00C50B43">
      <w:r>
        <w:t>ELSE</w:t>
      </w:r>
    </w:p>
    <w:p w:rsidR="00C50B43" w:rsidRDefault="00C50B43">
      <w:r>
        <w:tab/>
        <w:t>DISPLAY “You are filing as single”</w:t>
      </w:r>
    </w:p>
    <w:p w:rsidR="00C50B43" w:rsidRDefault="00C50B43">
      <w:r>
        <w:t>ENDIF</w:t>
      </w:r>
    </w:p>
    <w:p w:rsidR="00EA1B3E" w:rsidRDefault="00EA1B3E">
      <w:r>
        <w:br w:type="page"/>
      </w:r>
    </w:p>
    <w:p w:rsidR="007C62DA" w:rsidRDefault="00EA1B3E">
      <w:r>
        <w:lastRenderedPageBreak/>
        <w:t>Desk Check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/>
      </w:tblPr>
      <w:tblGrid>
        <w:gridCol w:w="3192"/>
        <w:gridCol w:w="3192"/>
        <w:gridCol w:w="3192"/>
      </w:tblGrid>
      <w:tr w:rsidR="00EA1B3E" w:rsidTr="00216F95">
        <w:trPr>
          <w:cnfStyle w:val="100000000000"/>
        </w:trPr>
        <w:tc>
          <w:tcPr>
            <w:cnfStyle w:val="001000000000"/>
            <w:tcW w:w="3192" w:type="dxa"/>
          </w:tcPr>
          <w:p w:rsidR="00EA1B3E" w:rsidRDefault="00EA1B3E" w:rsidP="00216F95">
            <w:pPr>
              <w:jc w:val="center"/>
            </w:pPr>
            <w:r>
              <w:t>Input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Expected</w:t>
            </w:r>
          </w:p>
        </w:tc>
        <w:tc>
          <w:tcPr>
            <w:tcW w:w="3192" w:type="dxa"/>
          </w:tcPr>
          <w:p w:rsidR="00EA1B3E" w:rsidRDefault="00EA1B3E" w:rsidP="00216F95">
            <w:pPr>
              <w:jc w:val="center"/>
              <w:cnfStyle w:val="100000000000"/>
            </w:pPr>
            <w:r>
              <w:t>Actual</w:t>
            </w: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C50B43" w:rsidRPr="00376DB0" w:rsidRDefault="00C50B43" w:rsidP="00216F95">
            <w:pPr>
              <w:rPr>
                <w:b w:val="0"/>
              </w:rPr>
            </w:pPr>
            <w:r>
              <w:rPr>
                <w:b w:val="0"/>
              </w:rPr>
              <w:t>M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Pr="00376DB0" w:rsidRDefault="00C50B43" w:rsidP="00216F95">
            <w:pPr>
              <w:cnfStyle w:val="000000100000"/>
            </w:pPr>
            <w:r>
              <w:t>Married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Pr="00376DB0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Pr="00376DB0" w:rsidRDefault="00C50B43" w:rsidP="00216F95">
            <w:pPr>
              <w:rPr>
                <w:b w:val="0"/>
              </w:rPr>
            </w:pPr>
            <w:r>
              <w:rPr>
                <w:b w:val="0"/>
              </w:rPr>
              <w:t>H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Pr="00376DB0" w:rsidRDefault="00C50B43" w:rsidP="00216F95">
            <w:pPr>
              <w:cnfStyle w:val="000000000000"/>
            </w:pPr>
            <w:r>
              <w:t>Single</w:t>
            </w:r>
          </w:p>
        </w:tc>
        <w:tc>
          <w:tcPr>
            <w:tcW w:w="3192" w:type="dxa"/>
          </w:tcPr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  <w:p w:rsidR="00EA1B3E" w:rsidRPr="00376DB0" w:rsidRDefault="00EA1B3E" w:rsidP="00216F95">
            <w:pPr>
              <w:cnfStyle w:val="000000000000"/>
            </w:pPr>
          </w:p>
        </w:tc>
      </w:tr>
      <w:tr w:rsidR="00EA1B3E" w:rsidTr="00216F95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C50B43" w:rsidP="00216F95">
            <w:pPr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C50B43" w:rsidP="00216F95">
            <w:pPr>
              <w:cnfStyle w:val="000000100000"/>
            </w:pPr>
            <w:r>
              <w:t>Single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Default="00EA1B3E" w:rsidP="00216F95">
            <w:pPr>
              <w:cnfStyle w:val="000000100000"/>
            </w:pPr>
          </w:p>
          <w:p w:rsidR="00EA1B3E" w:rsidRPr="00376DB0" w:rsidRDefault="00EA1B3E" w:rsidP="00216F95">
            <w:pPr>
              <w:cnfStyle w:val="000000100000"/>
            </w:pPr>
          </w:p>
        </w:tc>
      </w:tr>
      <w:tr w:rsidR="00EA1B3E" w:rsidTr="00216F95">
        <w:tc>
          <w:tcPr>
            <w:cnfStyle w:val="001000000000"/>
            <w:tcW w:w="3192" w:type="dxa"/>
          </w:tcPr>
          <w:p w:rsidR="00EA1B3E" w:rsidRDefault="00EA1B3E" w:rsidP="00216F95">
            <w:pPr>
              <w:rPr>
                <w:b w:val="0"/>
              </w:rPr>
            </w:pP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Invalid</w:t>
            </w:r>
          </w:p>
          <w:p w:rsidR="00EA1B3E" w:rsidRDefault="00EA1B3E" w:rsidP="00216F95">
            <w:pPr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  <w:r>
              <w:t>Error</w:t>
            </w:r>
          </w:p>
        </w:tc>
        <w:tc>
          <w:tcPr>
            <w:tcW w:w="3192" w:type="dxa"/>
          </w:tcPr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  <w:p w:rsidR="00EA1B3E" w:rsidRDefault="00EA1B3E" w:rsidP="00216F95">
            <w:pPr>
              <w:cnfStyle w:val="000000000000"/>
            </w:pPr>
          </w:p>
        </w:tc>
      </w:tr>
    </w:tbl>
    <w:p w:rsidR="00EA1B3E" w:rsidRDefault="00EA1B3E"/>
    <w:sectPr w:rsidR="00EA1B3E" w:rsidSect="009F7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B43" w:rsidRDefault="00C50B43" w:rsidP="00073384">
      <w:pPr>
        <w:spacing w:after="0" w:line="240" w:lineRule="auto"/>
      </w:pPr>
      <w:r>
        <w:separator/>
      </w:r>
    </w:p>
  </w:endnote>
  <w:endnote w:type="continuationSeparator" w:id="0">
    <w:p w:rsidR="00C50B43" w:rsidRDefault="00C50B43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B43" w:rsidRDefault="00C50B43" w:rsidP="00073384">
      <w:pPr>
        <w:spacing w:after="0" w:line="240" w:lineRule="auto"/>
      </w:pPr>
      <w:r>
        <w:separator/>
      </w:r>
    </w:p>
  </w:footnote>
  <w:footnote w:type="continuationSeparator" w:id="0">
    <w:p w:rsidR="00C50B43" w:rsidRDefault="00C50B43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073384" w:rsidRDefault="001A0CB0" w:rsidP="00073384">
    <w:pPr>
      <w:pStyle w:val="Header"/>
      <w:jc w:val="right"/>
    </w:pPr>
    <w:fldSimple w:instr=" DATE  \@ &quot;M/d/yyyy&quot;  \* MERGEFORMAT ">
      <w:r w:rsidR="00C50B43">
        <w:rPr>
          <w:noProof/>
        </w:rPr>
        <w:t>9/10/2012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073384"/>
    <w:rsid w:val="001A0CB0"/>
    <w:rsid w:val="00221164"/>
    <w:rsid w:val="003F7281"/>
    <w:rsid w:val="007C62DA"/>
    <w:rsid w:val="0087771D"/>
    <w:rsid w:val="009F7075"/>
    <w:rsid w:val="00B004F6"/>
    <w:rsid w:val="00C50B43"/>
    <w:rsid w:val="00EA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A1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\IPO_cod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BD279C-5C61-4E75-AF26-572F8C3E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IPO_code_template.dotx</Template>
  <TotalTime>5</TotalTime>
  <Pages>3</Pages>
  <Words>76</Words>
  <Characters>435</Characters>
  <Application>Microsoft Office Word</Application>
  <DocSecurity>0</DocSecurity>
  <Lines>3</Lines>
  <Paragraphs>1</Paragraphs>
  <ScaleCrop>false</ScaleCrop>
  <Company>Coleman University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Panesar</dc:creator>
  <cp:keywords/>
  <dc:description/>
  <cp:lastModifiedBy>Amritpal Panesar</cp:lastModifiedBy>
  <cp:revision>2</cp:revision>
  <dcterms:created xsi:type="dcterms:W3CDTF">2012-09-10T16:40:00Z</dcterms:created>
  <dcterms:modified xsi:type="dcterms:W3CDTF">2012-09-10T16:45:00Z</dcterms:modified>
</cp:coreProperties>
</file>