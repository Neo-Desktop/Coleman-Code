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DB2FA6">
      <w:pPr>
        <w:rPr>
          <w:rFonts w:ascii="Arial Black" w:hAnsi="Arial Black"/>
          <w:sz w:val="72"/>
          <w:szCs w:val="72"/>
        </w:rPr>
      </w:pPr>
      <w:r w:rsidRPr="00DB2FA6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Amrit Panesar</w:t>
                  </w:r>
                </w:p>
              </w:txbxContent>
            </v:textbox>
          </v:shape>
        </w:pict>
      </w:r>
    </w:p>
    <w:p w:rsidR="00ED4E7C" w:rsidRPr="00D92765" w:rsidRDefault="00DB2FA6" w:rsidP="00EB3E53">
      <w:pPr>
        <w:pStyle w:val="Heading1"/>
        <w:tabs>
          <w:tab w:val="right" w:leader="underscore" w:pos="9540"/>
        </w:tabs>
        <w:rPr>
          <w:sz w:val="44"/>
        </w:rPr>
      </w:pPr>
      <w:r w:rsidRPr="00DB2FA6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DB2FA6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DB2FA6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DB2FA6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DB2FA6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DB2FA6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683A79">
                    <w:rPr>
                      <w:rFonts w:ascii="Envy Code R" w:hAnsi="Envy Code R"/>
                      <w:sz w:val="72"/>
                    </w:rPr>
                    <w:t xml:space="preserve">Project </w:t>
                  </w:r>
                  <w:r w:rsidR="0010111C">
                    <w:rPr>
                      <w:rFonts w:ascii="Envy Code R" w:hAnsi="Envy Code R"/>
                      <w:sz w:val="72"/>
                    </w:rPr>
                    <w:t>5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DB2FA6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83A79"/>
    <w:rsid w:val="0010111C"/>
    <w:rsid w:val="00683A79"/>
    <w:rsid w:val="00AF2B9D"/>
    <w:rsid w:val="00D92765"/>
    <w:rsid w:val="00DB2FA6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Amritpal Panesar</dc:creator>
  <cp:keywords/>
  <dc:description/>
  <cp:lastModifiedBy>Amritpal Panesar</cp:lastModifiedBy>
  <cp:revision>2</cp:revision>
  <cp:lastPrinted>2012-08-28T22:45:00Z</cp:lastPrinted>
  <dcterms:created xsi:type="dcterms:W3CDTF">2012-09-10T16:39:00Z</dcterms:created>
  <dcterms:modified xsi:type="dcterms:W3CDTF">2012-10-04T17:07:00Z</dcterms:modified>
</cp:coreProperties>
</file>