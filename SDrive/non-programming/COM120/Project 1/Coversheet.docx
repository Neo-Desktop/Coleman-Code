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ED3543">
      <w:pPr>
        <w:rPr>
          <w:rFonts w:ascii="Arial Black" w:hAnsi="Arial Black"/>
          <w:sz w:val="72"/>
          <w:szCs w:val="72"/>
        </w:rPr>
      </w:pPr>
      <w:r w:rsidRPr="00ED3543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ED3543" w:rsidP="00EB3E53">
      <w:pPr>
        <w:pStyle w:val="Heading1"/>
        <w:tabs>
          <w:tab w:val="right" w:leader="underscore" w:pos="9540"/>
        </w:tabs>
        <w:rPr>
          <w:sz w:val="44"/>
        </w:rPr>
      </w:pPr>
      <w:r w:rsidRPr="00ED3543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ED3543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3543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ED3543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3543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ED3543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D03697">
                    <w:rPr>
                      <w:rFonts w:ascii="Envy Code R" w:hAnsi="Envy Code R"/>
                      <w:sz w:val="72"/>
                    </w:rPr>
                    <w:t xml:space="preserve">Project </w:t>
                  </w:r>
                  <w:r w:rsidR="00D03697">
                    <w:rPr>
                      <w:rFonts w:ascii="Envy Code R" w:hAnsi="Envy Code R"/>
                      <w:sz w:val="72"/>
                    </w:rPr>
                    <w:t>1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ED3543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3697"/>
    <w:rsid w:val="00D03697"/>
    <w:rsid w:val="00D92765"/>
    <w:rsid w:val="00EA3BDE"/>
    <w:rsid w:val="00EB3E53"/>
    <w:rsid w:val="00EC25D4"/>
    <w:rsid w:val="00ED3543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</Template>
  <TotalTime>1</TotalTime>
  <Pages>1</Pages>
  <Words>10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1</cp:revision>
  <cp:lastPrinted>2012-08-28T22:45:00Z</cp:lastPrinted>
  <dcterms:created xsi:type="dcterms:W3CDTF">2012-08-28T23:06:00Z</dcterms:created>
  <dcterms:modified xsi:type="dcterms:W3CDTF">2012-08-28T23:07:00Z</dcterms:modified>
</cp:coreProperties>
</file>