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231202">
      <w:pPr>
        <w:rPr>
          <w:rFonts w:ascii="Arial Black" w:hAnsi="Arial Black"/>
          <w:sz w:val="72"/>
          <w:szCs w:val="72"/>
        </w:rPr>
      </w:pPr>
      <w:r w:rsidRPr="00231202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231202" w:rsidP="00EB3E53">
      <w:pPr>
        <w:pStyle w:val="Heading1"/>
        <w:tabs>
          <w:tab w:val="right" w:leader="underscore" w:pos="9540"/>
        </w:tabs>
        <w:rPr>
          <w:sz w:val="44"/>
        </w:rPr>
      </w:pPr>
      <w:r w:rsidRPr="00231202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140ABA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oval id="_x0000_s1035" style="position:absolute;margin-left:318pt;margin-top:40.35pt;width:91pt;height:56.2pt;z-index:251667456" filled="f" fillcolor="black [3200]" strokecolor="black [3213]" strokeweight="3pt">
            <v:shadow on="t" type="perspective" color="#7f7f7f [1601]" opacity=".5" offset="1pt" offset2="-1pt"/>
          </v:oval>
        </w:pict>
      </w:r>
      <w:r w:rsidR="00231202"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231202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231202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231202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231202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140ABA">
                    <w:rPr>
                      <w:rFonts w:ascii="Envy Code R" w:hAnsi="Envy Code R"/>
                      <w:sz w:val="72"/>
                    </w:rPr>
                    <w:t>Project 4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231202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40ABA"/>
    <w:rsid w:val="00140ABA"/>
    <w:rsid w:val="00231202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4</TotalTime>
  <Pages>1</Pages>
  <Words>10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Amritpal Panesar</dc:creator>
  <cp:keywords/>
  <dc:description/>
  <cp:lastModifiedBy>Amritpal Panesar</cp:lastModifiedBy>
  <cp:revision>1</cp:revision>
  <cp:lastPrinted>2012-08-28T22:45:00Z</cp:lastPrinted>
  <dcterms:created xsi:type="dcterms:W3CDTF">2012-09-11T17:02:00Z</dcterms:created>
  <dcterms:modified xsi:type="dcterms:W3CDTF">2012-09-11T17:06:00Z</dcterms:modified>
</cp:coreProperties>
</file>