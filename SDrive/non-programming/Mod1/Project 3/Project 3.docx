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6E" w:rsidRDefault="00522D6E" w:rsidP="00522D6E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6E" w:rsidRPr="00D92765" w:rsidRDefault="00EB6C19" w:rsidP="00522D6E">
      <w:pPr>
        <w:rPr>
          <w:rFonts w:ascii="Arial Black" w:hAnsi="Arial Black"/>
          <w:sz w:val="72"/>
          <w:szCs w:val="72"/>
        </w:rPr>
      </w:pPr>
      <w:bookmarkStart w:id="0" w:name="_GoBack"/>
      <w:bookmarkEnd w:id="0"/>
      <w:r w:rsidRPr="00EB6C19">
        <w:rPr>
          <w:rFonts w:ascii="Arial Black" w:hAnsi="Arial Black"/>
          <w:noProof/>
          <w:sz w:val="72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4.4pt;margin-top:36.4pt;width:343.6pt;height:48.85pt;z-index:251662336;mso-height-percent:200;mso-height-percent:200;mso-width-relative:margin;mso-height-relative:margin" filled="f" stroked="f">
            <v:textbox style="mso-next-textbox:#_x0000_s1029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522D6E" w:rsidRPr="00D92765" w:rsidRDefault="00EB6C19" w:rsidP="00522D6E">
      <w:pPr>
        <w:pStyle w:val="Heading1"/>
        <w:tabs>
          <w:tab w:val="right" w:leader="underscore" w:pos="9540"/>
        </w:tabs>
        <w:rPr>
          <w:sz w:val="44"/>
        </w:rPr>
      </w:pPr>
      <w:r w:rsidRPr="00EB6C19">
        <w:rPr>
          <w:b w:val="0"/>
          <w:bCs w:val="0"/>
          <w:smallCaps w:val="0"/>
          <w:noProof/>
          <w:sz w:val="44"/>
        </w:rPr>
        <w:pict>
          <v:shape id="_x0000_s1026" type="#_x0000_t202" style="position:absolute;margin-left:139.4pt;margin-top:46.65pt;width:343.6pt;height:48.85pt;z-index:251659264;mso-height-percent:200;mso-height-percent:200;mso-width-relative:margin;mso-height-relative:margin" filled="f" stroked="f">
            <v:textbox style="mso-next-textbox:#_x0000_s1026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522D6E" w:rsidRPr="00D92765">
        <w:rPr>
          <w:sz w:val="44"/>
        </w:rPr>
        <w:t xml:space="preserve">Name: </w:t>
      </w:r>
      <w:r w:rsidR="00522D6E" w:rsidRPr="00D92765">
        <w:rPr>
          <w:sz w:val="44"/>
        </w:rPr>
        <w:tab/>
      </w:r>
    </w:p>
    <w:p w:rsidR="00522D6E" w:rsidRPr="00D92765" w:rsidRDefault="00EB6C19" w:rsidP="00522D6E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oval id="_x0000_s1032" style="position:absolute;margin-left:316.5pt;margin-top:46.7pt;width:106.5pt;height:48pt;z-index:251665408" filled="f" fillcolor="white [3212]" strokecolor="black [3213]" strokeweight="2.25pt"/>
        </w:pict>
      </w:r>
      <w:r>
        <w:rPr>
          <w:rFonts w:ascii="Arial Black" w:hAnsi="Arial Black"/>
          <w:b/>
          <w:bCs/>
          <w:smallCaps/>
          <w:noProof/>
          <w:sz w:val="44"/>
        </w:rPr>
        <w:pict>
          <v:shape id="_x0000_s1027" type="#_x0000_t202" style="position:absolute;margin-left:113.4pt;margin-top:46.6pt;width:343.6pt;height:48.85pt;z-index:251660288;mso-height-percent:200;mso-height-percent:200;mso-width-relative:margin;mso-height-relative:margin" filled="f" stroked="f">
            <v:textbox style="mso-next-textbox:#_x0000_s1027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522D6E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522D6E">
        <w:rPr>
          <w:rFonts w:ascii="Arial Black" w:hAnsi="Arial Black"/>
          <w:b/>
          <w:bCs/>
          <w:smallCaps/>
          <w:sz w:val="44"/>
        </w:rPr>
        <w:t>#</w:t>
      </w:r>
      <w:r w:rsidR="00522D6E" w:rsidRPr="00D92765">
        <w:rPr>
          <w:rFonts w:ascii="Arial Black" w:hAnsi="Arial Black"/>
          <w:b/>
          <w:bCs/>
          <w:smallCaps/>
          <w:sz w:val="44"/>
        </w:rPr>
        <w:t>:</w:t>
      </w:r>
      <w:r w:rsidR="00522D6E" w:rsidRPr="00D92765">
        <w:rPr>
          <w:rFonts w:ascii="Arial Black" w:hAnsi="Arial Black"/>
          <w:b/>
          <w:bCs/>
          <w:smallCaps/>
          <w:sz w:val="44"/>
        </w:rPr>
        <w:tab/>
      </w:r>
    </w:p>
    <w:p w:rsidR="00522D6E" w:rsidRPr="00D92765" w:rsidRDefault="00EB6C19" w:rsidP="00522D6E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EB6C19">
        <w:rPr>
          <w:rFonts w:ascii="Arial Black" w:hAnsi="Arial Black"/>
          <w:noProof/>
          <w:sz w:val="72"/>
        </w:rPr>
        <w:pict>
          <v:shape id="_x0000_s1028" type="#_x0000_t202" style="position:absolute;margin-left:94.4pt;margin-top:46.4pt;width:343.6pt;height:48.85pt;z-index:251661312;mso-height-percent:200;mso-height-percent:200;mso-width-relative:margin;mso-height-relative:margin" filled="f" stroked="f">
            <v:textbox style="mso-next-textbox:#_x0000_s1028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522D6E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522D6E" w:rsidRPr="00D92765">
        <w:rPr>
          <w:rFonts w:ascii="Arial Black" w:hAnsi="Arial Black"/>
          <w:b/>
          <w:bCs/>
          <w:smallCaps/>
          <w:sz w:val="44"/>
        </w:rPr>
        <w:tab/>
      </w:r>
    </w:p>
    <w:p w:rsidR="00522D6E" w:rsidRPr="00D92765" w:rsidRDefault="00EB6C19" w:rsidP="00522D6E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EB6C19">
        <w:rPr>
          <w:rFonts w:ascii="Arial Black" w:hAnsi="Arial Black"/>
          <w:b/>
          <w:bCs/>
          <w:smallCaps/>
          <w:noProof/>
          <w:sz w:val="44"/>
          <w:szCs w:val="20"/>
        </w:rPr>
        <w:pict>
          <v:shape id="_x0000_s1030" type="#_x0000_t202" style="position:absolute;left:0;text-align:left;margin-left:119.4pt;margin-top:47.5pt;width:343.6pt;height:48.85pt;z-index:251663360;mso-height-percent:200;mso-height-percent:200;mso-width-relative:margin;mso-height-relative:margin" filled="f" stroked="f">
            <v:textbox style="mso-next-textbox:#_x0000_s1030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Project 3</w:t>
                  </w:r>
                </w:p>
              </w:txbxContent>
            </v:textbox>
          </v:shape>
        </w:pict>
      </w:r>
      <w:r w:rsidR="00522D6E" w:rsidRPr="00D92765">
        <w:rPr>
          <w:rFonts w:ascii="Arial Black" w:hAnsi="Arial Black"/>
          <w:b/>
          <w:bCs/>
          <w:smallCaps/>
          <w:sz w:val="44"/>
        </w:rPr>
        <w:t>8-12am___</w:t>
      </w:r>
      <w:r w:rsidR="00522D6E">
        <w:rPr>
          <w:rFonts w:ascii="Arial Black" w:hAnsi="Arial Black"/>
          <w:b/>
          <w:bCs/>
          <w:smallCaps/>
          <w:sz w:val="44"/>
        </w:rPr>
        <w:t>____ 1-5pm</w:t>
      </w:r>
      <w:r w:rsidR="00522D6E" w:rsidRPr="00D92765">
        <w:rPr>
          <w:rFonts w:ascii="Arial Black" w:hAnsi="Arial Black"/>
          <w:b/>
          <w:bCs/>
          <w:smallCaps/>
          <w:sz w:val="44"/>
        </w:rPr>
        <w:t>_</w:t>
      </w:r>
      <w:r w:rsidR="00522D6E">
        <w:rPr>
          <w:rFonts w:ascii="Arial Black" w:hAnsi="Arial Black"/>
          <w:b/>
          <w:bCs/>
          <w:smallCaps/>
          <w:sz w:val="44"/>
        </w:rPr>
        <w:t>______ 6-10pm</w:t>
      </w:r>
      <w:r w:rsidR="00522D6E" w:rsidRPr="00D92765">
        <w:rPr>
          <w:rFonts w:ascii="Arial Black" w:hAnsi="Arial Black"/>
          <w:b/>
          <w:bCs/>
          <w:smallCaps/>
          <w:sz w:val="44"/>
        </w:rPr>
        <w:t>___</w:t>
      </w:r>
      <w:r w:rsidR="00522D6E">
        <w:rPr>
          <w:rFonts w:ascii="Arial Black" w:hAnsi="Arial Black"/>
          <w:b/>
          <w:bCs/>
          <w:smallCaps/>
          <w:sz w:val="44"/>
        </w:rPr>
        <w:t>__</w:t>
      </w:r>
      <w:r w:rsidR="00522D6E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522D6E" w:rsidRPr="00D92765" w:rsidRDefault="00EB6C19" w:rsidP="00522D6E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1" type="#_x0000_t202" style="position:absolute;margin-left:144.4pt;margin-top:49.45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522D6E" w:rsidRPr="00EC25D4" w:rsidRDefault="00522D6E" w:rsidP="00522D6E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522D6E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522D6E" w:rsidRPr="00D92765">
        <w:rPr>
          <w:rFonts w:ascii="Arial Black" w:hAnsi="Arial Black"/>
          <w:b/>
          <w:bCs/>
          <w:smallCaps/>
          <w:sz w:val="44"/>
        </w:rPr>
        <w:tab/>
      </w:r>
    </w:p>
    <w:p w:rsidR="00522D6E" w:rsidRPr="00D92765" w:rsidRDefault="00522D6E" w:rsidP="00522D6E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p w:rsidR="00522D6E" w:rsidRDefault="00522D6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C62DA" w:rsidRDefault="007C62DA" w:rsidP="007C62DA">
      <w:pPr>
        <w:pStyle w:val="Title"/>
      </w:pPr>
      <w:r>
        <w:lastRenderedPageBreak/>
        <w:t xml:space="preserve">Project </w:t>
      </w:r>
      <w:r w:rsidR="003A0D5F">
        <w:t>3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Default="003A0D5F" w:rsidP="007C62DA">
            <w:pPr>
              <w:rPr>
                <w:b w:val="0"/>
              </w:rPr>
            </w:pPr>
            <w:r>
              <w:rPr>
                <w:b w:val="0"/>
              </w:rPr>
              <w:t>Month</w:t>
            </w:r>
          </w:p>
          <w:p w:rsidR="003A0D5F" w:rsidRDefault="003A0D5F" w:rsidP="007C62DA">
            <w:pPr>
              <w:rPr>
                <w:b w:val="0"/>
              </w:rPr>
            </w:pPr>
            <w:r>
              <w:rPr>
                <w:b w:val="0"/>
              </w:rPr>
              <w:t>Day</w:t>
            </w:r>
          </w:p>
          <w:p w:rsidR="003A0D5F" w:rsidRPr="0087771D" w:rsidRDefault="003A0D5F" w:rsidP="007C62DA">
            <w:pPr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3A0D5F" w:rsidP="007C62DA">
            <w:pPr>
              <w:cnfStyle w:val="000000100000"/>
            </w:pPr>
            <w:r>
              <w:t>Validate Date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3A0D5F" w:rsidP="007C62DA">
            <w:pPr>
              <w:cnfStyle w:val="000000100000"/>
            </w:pPr>
            <w:r>
              <w:t>Is Date Valid?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3A0D5F" w:rsidRDefault="003A0D5F" w:rsidP="003A0D5F"/>
    <w:p w:rsidR="003A0D5F" w:rsidRDefault="003A0D5F" w:rsidP="003A0D5F">
      <w:r>
        <w:t>PROMPT month</w:t>
      </w:r>
    </w:p>
    <w:p w:rsidR="003A0D5F" w:rsidRDefault="003A0D5F" w:rsidP="003A0D5F">
      <w:r>
        <w:t xml:space="preserve">STORE </w:t>
      </w:r>
      <w:proofErr w:type="spellStart"/>
      <w:r>
        <w:t>iMonth</w:t>
      </w:r>
      <w:proofErr w:type="spellEnd"/>
    </w:p>
    <w:p w:rsidR="003A0D5F" w:rsidRDefault="003A0D5F" w:rsidP="003A0D5F">
      <w:r>
        <w:t>PROMPT day</w:t>
      </w:r>
    </w:p>
    <w:p w:rsidR="003A0D5F" w:rsidRDefault="003A0D5F" w:rsidP="003A0D5F">
      <w:r>
        <w:t xml:space="preserve">STORE </w:t>
      </w:r>
      <w:proofErr w:type="spellStart"/>
      <w:r>
        <w:t>iDay</w:t>
      </w:r>
      <w:proofErr w:type="spellEnd"/>
    </w:p>
    <w:p w:rsidR="003A0D5F" w:rsidRDefault="003A0D5F" w:rsidP="003A0D5F">
      <w:r>
        <w:t>PROMPT year</w:t>
      </w:r>
    </w:p>
    <w:p w:rsidR="003A0D5F" w:rsidRDefault="003A0D5F" w:rsidP="003A0D5F">
      <w:r>
        <w:t xml:space="preserve">STORE </w:t>
      </w:r>
      <w:proofErr w:type="spellStart"/>
      <w:r>
        <w:t>iYear</w:t>
      </w:r>
      <w:proofErr w:type="spellEnd"/>
    </w:p>
    <w:p w:rsidR="00271713" w:rsidRDefault="00271713" w:rsidP="003A0D5F">
      <w:r>
        <w:t xml:space="preserve">SET </w:t>
      </w:r>
      <w:proofErr w:type="spellStart"/>
      <w:r>
        <w:t>bValid</w:t>
      </w:r>
      <w:proofErr w:type="spellEnd"/>
      <w:r>
        <w:t xml:space="preserve"> = false</w:t>
      </w:r>
    </w:p>
    <w:p w:rsidR="003A0D5F" w:rsidRDefault="003A0D5F" w:rsidP="003A0D5F">
      <w:r>
        <w:t xml:space="preserve">IF </w:t>
      </w:r>
      <w:r w:rsidR="00271713">
        <w:t>(</w:t>
      </w:r>
      <w:proofErr w:type="spellStart"/>
      <w:r w:rsidR="00271713">
        <w:t>iMonth</w:t>
      </w:r>
      <w:proofErr w:type="spellEnd"/>
      <w:r w:rsidR="00271713">
        <w:t xml:space="preserve"> &gt;</w:t>
      </w:r>
      <w:r>
        <w:t xml:space="preserve"> 0 </w:t>
      </w:r>
      <w:r w:rsidR="00271713">
        <w:t xml:space="preserve">&amp;&amp; </w:t>
      </w:r>
      <w:proofErr w:type="spellStart"/>
      <w:r w:rsidR="00271713">
        <w:t>iMonth</w:t>
      </w:r>
      <w:proofErr w:type="spellEnd"/>
      <w:r w:rsidR="00271713">
        <w:t xml:space="preserve"> &lt;=</w:t>
      </w:r>
      <w:r>
        <w:t xml:space="preserve"> </w:t>
      </w:r>
      <w:proofErr w:type="gramStart"/>
      <w:r>
        <w:t>12</w:t>
      </w:r>
      <w:r w:rsidR="00271713">
        <w:t xml:space="preserve"> )</w:t>
      </w:r>
      <w:proofErr w:type="gramEnd"/>
      <w:r w:rsidR="00271713">
        <w:t xml:space="preserve"> &amp;&amp; ( </w:t>
      </w:r>
      <w:proofErr w:type="spellStart"/>
      <w:r w:rsidR="00271713">
        <w:t>iDay</w:t>
      </w:r>
      <w:proofErr w:type="spellEnd"/>
      <w:r w:rsidR="00271713">
        <w:t xml:space="preserve"> &gt; 0 || </w:t>
      </w:r>
      <w:proofErr w:type="spellStart"/>
      <w:r w:rsidR="00271713">
        <w:t>iDay</w:t>
      </w:r>
      <w:proofErr w:type="spellEnd"/>
      <w:r w:rsidR="00271713">
        <w:t xml:space="preserve"> &lt;= 31)</w:t>
      </w:r>
    </w:p>
    <w:p w:rsidR="003A0D5F" w:rsidRDefault="003A0D5F" w:rsidP="00271713">
      <w:pPr>
        <w:ind w:firstLine="720"/>
      </w:pPr>
      <w:r>
        <w:t xml:space="preserve">CASEOF </w:t>
      </w:r>
      <w:proofErr w:type="spellStart"/>
      <w:r>
        <w:t>iMonth</w:t>
      </w:r>
      <w:proofErr w:type="spellEnd"/>
    </w:p>
    <w:p w:rsidR="003A0D5F" w:rsidRDefault="003A0D5F" w:rsidP="003A0D5F">
      <w:r>
        <w:tab/>
      </w:r>
      <w:r w:rsidR="00271713">
        <w:tab/>
      </w:r>
      <w:r>
        <w:t>CASE 1:</w:t>
      </w:r>
    </w:p>
    <w:p w:rsidR="003A0D5F" w:rsidRDefault="00271713" w:rsidP="003A0D5F">
      <w:r>
        <w:tab/>
      </w:r>
      <w:r w:rsidR="003A0D5F">
        <w:tab/>
        <w:t>CASE 3:</w:t>
      </w:r>
    </w:p>
    <w:p w:rsidR="003A0D5F" w:rsidRDefault="003A0D5F" w:rsidP="003A0D5F">
      <w:r>
        <w:tab/>
      </w:r>
      <w:r w:rsidR="00271713">
        <w:tab/>
      </w:r>
      <w:r>
        <w:t>CASE 5:</w:t>
      </w:r>
    </w:p>
    <w:p w:rsidR="003A0D5F" w:rsidRDefault="00271713" w:rsidP="003A0D5F">
      <w:r>
        <w:tab/>
      </w:r>
      <w:r w:rsidR="003A0D5F">
        <w:tab/>
        <w:t>CASE 7:</w:t>
      </w:r>
    </w:p>
    <w:p w:rsidR="003A0D5F" w:rsidRDefault="003A0D5F" w:rsidP="003A0D5F">
      <w:r>
        <w:tab/>
      </w:r>
      <w:r w:rsidR="00271713">
        <w:tab/>
      </w:r>
      <w:r>
        <w:t>CASE 8:</w:t>
      </w:r>
    </w:p>
    <w:p w:rsidR="003A0D5F" w:rsidRDefault="00271713" w:rsidP="003A0D5F">
      <w:r>
        <w:tab/>
      </w:r>
      <w:r w:rsidR="003A0D5F">
        <w:tab/>
        <w:t>CASE 10:</w:t>
      </w:r>
    </w:p>
    <w:p w:rsidR="003A0D5F" w:rsidRDefault="003A0D5F" w:rsidP="003A0D5F">
      <w:r>
        <w:tab/>
      </w:r>
      <w:r w:rsidR="00271713">
        <w:tab/>
      </w:r>
      <w:r>
        <w:t>CASE 12:</w:t>
      </w:r>
    </w:p>
    <w:p w:rsidR="003A0D5F" w:rsidRDefault="003A0D5F" w:rsidP="003A0D5F">
      <w:r>
        <w:tab/>
      </w:r>
      <w:r>
        <w:tab/>
      </w:r>
      <w:r w:rsidR="00271713">
        <w:tab/>
      </w:r>
      <w:r>
        <w:t xml:space="preserve">IF </w:t>
      </w:r>
      <w:proofErr w:type="spellStart"/>
      <w:r>
        <w:t>iDay</w:t>
      </w:r>
      <w:proofErr w:type="spellEnd"/>
      <w:r>
        <w:t xml:space="preserve"> &lt;</w:t>
      </w:r>
      <w:r w:rsidR="00271713">
        <w:t>=</w:t>
      </w:r>
      <w:r>
        <w:t xml:space="preserve"> 31</w:t>
      </w:r>
    </w:p>
    <w:p w:rsidR="003A0D5F" w:rsidRDefault="003A0D5F" w:rsidP="003A0D5F">
      <w:r>
        <w:tab/>
      </w:r>
      <w:r>
        <w:tab/>
      </w:r>
      <w:r w:rsidR="00271713">
        <w:tab/>
      </w:r>
      <w:r>
        <w:tab/>
      </w:r>
      <w:r w:rsidR="00271713">
        <w:t xml:space="preserve">SET </w:t>
      </w:r>
      <w:proofErr w:type="spellStart"/>
      <w:r w:rsidR="00271713">
        <w:t>bValid</w:t>
      </w:r>
      <w:proofErr w:type="spellEnd"/>
      <w:r w:rsidR="00271713">
        <w:t xml:space="preserve"> = true</w:t>
      </w:r>
    </w:p>
    <w:p w:rsidR="003A0D5F" w:rsidRDefault="00271713" w:rsidP="003A0D5F">
      <w:r>
        <w:tab/>
      </w:r>
      <w:r>
        <w:tab/>
      </w:r>
      <w:r>
        <w:tab/>
      </w:r>
      <w:r>
        <w:tab/>
        <w:t>BREAK</w:t>
      </w:r>
    </w:p>
    <w:p w:rsidR="003A0D5F" w:rsidRDefault="00271713" w:rsidP="003A0D5F">
      <w:r>
        <w:tab/>
      </w:r>
      <w:r w:rsidR="003A0D5F">
        <w:tab/>
        <w:t>CASE 4:</w:t>
      </w:r>
    </w:p>
    <w:p w:rsidR="003A0D5F" w:rsidRDefault="003A0D5F" w:rsidP="003A0D5F">
      <w:r>
        <w:tab/>
      </w:r>
      <w:r w:rsidR="00271713">
        <w:tab/>
      </w:r>
      <w:r>
        <w:t>CASE 6:</w:t>
      </w:r>
    </w:p>
    <w:p w:rsidR="003A0D5F" w:rsidRDefault="00271713" w:rsidP="003A0D5F">
      <w:r>
        <w:tab/>
      </w:r>
      <w:r w:rsidR="003A0D5F">
        <w:tab/>
        <w:t>CASE 11:</w:t>
      </w:r>
    </w:p>
    <w:p w:rsidR="003A0D5F" w:rsidRDefault="003A0D5F" w:rsidP="003A0D5F">
      <w:r>
        <w:tab/>
      </w:r>
      <w:r>
        <w:tab/>
      </w:r>
      <w:r w:rsidR="00271713">
        <w:tab/>
        <w:t xml:space="preserve">IF </w:t>
      </w:r>
      <w:proofErr w:type="spellStart"/>
      <w:r w:rsidR="00271713">
        <w:t>iDay</w:t>
      </w:r>
      <w:proofErr w:type="spellEnd"/>
      <w:r w:rsidR="00271713">
        <w:t xml:space="preserve"> &lt;=</w:t>
      </w:r>
      <w:r>
        <w:t xml:space="preserve"> 30</w:t>
      </w:r>
    </w:p>
    <w:p w:rsidR="003A0D5F" w:rsidRDefault="003A0D5F" w:rsidP="003A0D5F">
      <w:r>
        <w:lastRenderedPageBreak/>
        <w:tab/>
      </w:r>
      <w:r>
        <w:tab/>
      </w:r>
      <w:r>
        <w:tab/>
      </w:r>
      <w:r w:rsidR="00271713">
        <w:tab/>
        <w:t xml:space="preserve">SET </w:t>
      </w:r>
      <w:proofErr w:type="spellStart"/>
      <w:r w:rsidR="00271713">
        <w:t>bValid</w:t>
      </w:r>
      <w:proofErr w:type="spellEnd"/>
      <w:r w:rsidR="00271713">
        <w:t xml:space="preserve"> = true</w:t>
      </w:r>
    </w:p>
    <w:p w:rsidR="003A0D5F" w:rsidRDefault="003A0D5F" w:rsidP="003A0D5F">
      <w:r>
        <w:tab/>
      </w:r>
      <w:r>
        <w:tab/>
      </w:r>
      <w:r>
        <w:tab/>
      </w:r>
      <w:r w:rsidR="00271713">
        <w:tab/>
        <w:t>BREAK</w:t>
      </w:r>
    </w:p>
    <w:p w:rsidR="003A0D5F" w:rsidRDefault="00271713" w:rsidP="003A0D5F">
      <w:r>
        <w:tab/>
      </w:r>
      <w:r w:rsidR="003A0D5F">
        <w:tab/>
        <w:t>CASE 2:</w:t>
      </w:r>
    </w:p>
    <w:p w:rsidR="003A0D5F" w:rsidRDefault="003A0D5F" w:rsidP="003A0D5F">
      <w:pPr>
        <w:ind w:left="720" w:firstLine="720"/>
      </w:pPr>
      <w:r>
        <w:t>IF (</w:t>
      </w:r>
      <w:proofErr w:type="spellStart"/>
      <w:r>
        <w:t>iDay</w:t>
      </w:r>
      <w:proofErr w:type="spellEnd"/>
      <w:r>
        <w:t xml:space="preserve"> == 29 &amp;&amp; </w:t>
      </w:r>
      <w:proofErr w:type="spellStart"/>
      <w:r>
        <w:t>iYear</w:t>
      </w:r>
      <w:proofErr w:type="spellEnd"/>
      <w:r>
        <w:t xml:space="preserve"> % 4 </w:t>
      </w:r>
      <w:r w:rsidR="00271713">
        <w:t>=</w:t>
      </w:r>
      <w:r>
        <w:t xml:space="preserve">= 0) &amp;&amp; </w:t>
      </w:r>
      <w:proofErr w:type="gramStart"/>
      <w:r>
        <w:t xml:space="preserve">( </w:t>
      </w:r>
      <w:proofErr w:type="spellStart"/>
      <w:r>
        <w:t>iYear</w:t>
      </w:r>
      <w:proofErr w:type="spellEnd"/>
      <w:proofErr w:type="gramEnd"/>
      <w:r>
        <w:t xml:space="preserve"> % 100 != 0 || </w:t>
      </w:r>
      <w:proofErr w:type="spellStart"/>
      <w:r>
        <w:t>iYear</w:t>
      </w:r>
      <w:proofErr w:type="spellEnd"/>
      <w:r>
        <w:t xml:space="preserve"> % 400 == 0 )</w:t>
      </w:r>
    </w:p>
    <w:p w:rsidR="003A0D5F" w:rsidRDefault="003A0D5F" w:rsidP="003A0D5F">
      <w:pPr>
        <w:ind w:left="720" w:firstLine="720"/>
      </w:pPr>
      <w:r>
        <w:tab/>
      </w:r>
      <w:r w:rsidR="00271713">
        <w:t xml:space="preserve">SET </w:t>
      </w:r>
      <w:proofErr w:type="spellStart"/>
      <w:r w:rsidR="00271713">
        <w:t>bValid</w:t>
      </w:r>
      <w:proofErr w:type="spellEnd"/>
      <w:r w:rsidR="00271713">
        <w:t xml:space="preserve"> = true</w:t>
      </w:r>
    </w:p>
    <w:p w:rsidR="003A0D5F" w:rsidRDefault="003A0D5F" w:rsidP="003A0D5F">
      <w:pPr>
        <w:ind w:left="720" w:firstLine="720"/>
      </w:pPr>
      <w:r>
        <w:tab/>
      </w:r>
      <w:r w:rsidR="00271713">
        <w:t>BREAK</w:t>
      </w:r>
    </w:p>
    <w:p w:rsidR="003A0D5F" w:rsidRDefault="003A0D5F" w:rsidP="007B377A">
      <w:pPr>
        <w:ind w:left="720"/>
      </w:pPr>
      <w:r>
        <w:t>ENDCASE</w:t>
      </w:r>
    </w:p>
    <w:p w:rsidR="007B377A" w:rsidRDefault="007B377A" w:rsidP="003A0D5F">
      <w:r>
        <w:t>ENDIF</w:t>
      </w:r>
    </w:p>
    <w:p w:rsidR="00271713" w:rsidRDefault="00271713" w:rsidP="003A0D5F">
      <w:r>
        <w:t xml:space="preserve">IF </w:t>
      </w:r>
      <w:proofErr w:type="spellStart"/>
      <w:r>
        <w:t>bValid</w:t>
      </w:r>
      <w:proofErr w:type="spellEnd"/>
    </w:p>
    <w:p w:rsidR="003A0D5F" w:rsidRDefault="00271713" w:rsidP="00271713">
      <w:pPr>
        <w:ind w:firstLine="720"/>
      </w:pPr>
      <w:r>
        <w:t>DISPLAY Valid Date</w:t>
      </w:r>
    </w:p>
    <w:p w:rsidR="00271713" w:rsidRDefault="00271713" w:rsidP="00271713">
      <w:r>
        <w:t>ELSE</w:t>
      </w:r>
    </w:p>
    <w:p w:rsidR="00271713" w:rsidRDefault="00271713" w:rsidP="00271713">
      <w:r>
        <w:tab/>
        <w:t>DISPLAY Invalid Date</w:t>
      </w:r>
    </w:p>
    <w:p w:rsidR="003A0D5F" w:rsidRDefault="003A0D5F" w:rsidP="003A0D5F"/>
    <w:p w:rsidR="007C62DA" w:rsidRDefault="007C62DA"/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02</w:t>
            </w:r>
          </w:p>
          <w:p w:rsidR="003A0D5F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29</w:t>
            </w:r>
          </w:p>
          <w:p w:rsidR="003A0D5F" w:rsidRPr="00376DB0" w:rsidRDefault="003A0D5F" w:rsidP="00216F95">
            <w:pPr>
              <w:rPr>
                <w:b w:val="0"/>
              </w:rPr>
            </w:pPr>
            <w:r w:rsidRPr="003A0D5F">
              <w:rPr>
                <w:b w:val="0"/>
              </w:rPr>
              <w:t>1600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3A0D5F" w:rsidP="00216F95">
            <w:pPr>
              <w:cnfStyle w:val="000000100000"/>
            </w:pPr>
            <w:r>
              <w:t>Valid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6C7D1A" w:rsidRDefault="006C7D1A" w:rsidP="00216F95">
            <w:pPr>
              <w:cnfStyle w:val="000000100000"/>
              <w:rPr>
                <w:b/>
                <w:i/>
              </w:rPr>
            </w:pPr>
            <w:r w:rsidRPr="006C7D1A">
              <w:rPr>
                <w:b/>
                <w:i/>
              </w:rPr>
              <w:t>Valid</w:t>
            </w: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01</w:t>
            </w:r>
          </w:p>
          <w:p w:rsidR="003A0D5F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  <w:p w:rsidR="003A0D5F" w:rsidRPr="00376DB0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1994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3A0D5F" w:rsidP="00216F95">
            <w:pPr>
              <w:cnfStyle w:val="000000000000"/>
            </w:pPr>
            <w:r>
              <w:t>Valid</w:t>
            </w: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6C7D1A" w:rsidRDefault="006C7D1A" w:rsidP="00216F95">
            <w:pPr>
              <w:cnfStyle w:val="000000000000"/>
              <w:rPr>
                <w:b/>
                <w:i/>
              </w:rPr>
            </w:pPr>
            <w:r w:rsidRPr="006C7D1A">
              <w:rPr>
                <w:b/>
                <w:i/>
              </w:rPr>
              <w:t>Valid</w:t>
            </w: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  <w:p w:rsidR="003A0D5F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32</w:t>
            </w:r>
          </w:p>
          <w:p w:rsidR="003A0D5F" w:rsidRDefault="003A0D5F" w:rsidP="00216F95">
            <w:pPr>
              <w:rPr>
                <w:b w:val="0"/>
              </w:rPr>
            </w:pPr>
            <w:r>
              <w:rPr>
                <w:b w:val="0"/>
              </w:rPr>
              <w:t>2012</w:t>
            </w:r>
          </w:p>
          <w:p w:rsidR="003A0D5F" w:rsidRDefault="003A0D5F" w:rsidP="00216F95">
            <w:pPr>
              <w:rPr>
                <w:b w:val="0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3A0D5F" w:rsidP="00216F95">
            <w:pPr>
              <w:cnfStyle w:val="000000100000"/>
            </w:pPr>
            <w:r>
              <w:t>Invalid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6C7D1A" w:rsidRDefault="006C7D1A" w:rsidP="00216F95">
            <w:pPr>
              <w:cnfStyle w:val="000000100000"/>
              <w:rPr>
                <w:b/>
                <w:i/>
              </w:rPr>
            </w:pPr>
            <w:r w:rsidRPr="006C7D1A">
              <w:rPr>
                <w:b/>
                <w:i/>
              </w:rPr>
              <w:t>Invalid</w:t>
            </w: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6C7D1A" w:rsidRDefault="006C7D1A" w:rsidP="00216F95">
            <w:pPr>
              <w:cnfStyle w:val="000000000000"/>
              <w:rPr>
                <w:b/>
                <w:i/>
              </w:rPr>
            </w:pPr>
            <w:r w:rsidRPr="006C7D1A">
              <w:rPr>
                <w:b/>
                <w:i/>
              </w:rPr>
              <w:t>Error</w:t>
            </w: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</w:tc>
      </w:tr>
    </w:tbl>
    <w:p w:rsidR="00EA1B3E" w:rsidRDefault="00EA1B3E"/>
    <w:sectPr w:rsidR="00EA1B3E" w:rsidSect="00522D6E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D5F" w:rsidRDefault="003A0D5F" w:rsidP="00073384">
      <w:pPr>
        <w:spacing w:after="0" w:line="240" w:lineRule="auto"/>
      </w:pPr>
      <w:r>
        <w:separator/>
      </w:r>
    </w:p>
  </w:endnote>
  <w:endnote w:type="continuationSeparator" w:id="0">
    <w:p w:rsidR="003A0D5F" w:rsidRDefault="003A0D5F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nvy Code R">
    <w:altName w:val="Courier New"/>
    <w:panose1 w:val="02000509000000020004"/>
    <w:charset w:val="00"/>
    <w:family w:val="modern"/>
    <w:pitch w:val="fixed"/>
    <w:sig w:usb0="A00000AF" w:usb1="400078FB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D5F" w:rsidRDefault="003A0D5F" w:rsidP="00073384">
      <w:pPr>
        <w:spacing w:after="0" w:line="240" w:lineRule="auto"/>
      </w:pPr>
      <w:r>
        <w:separator/>
      </w:r>
    </w:p>
  </w:footnote>
  <w:footnote w:type="continuationSeparator" w:id="0">
    <w:p w:rsidR="003A0D5F" w:rsidRDefault="003A0D5F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EB6C19" w:rsidP="00073384">
    <w:pPr>
      <w:pStyle w:val="Header"/>
      <w:jc w:val="right"/>
    </w:pPr>
    <w:r>
      <w:fldChar w:fldCharType="begin"/>
    </w:r>
    <w:r w:rsidR="00CD0AE1">
      <w:instrText xml:space="preserve"> DATE  \@ "M/d/yyyy"  \* MERGEFORMAT </w:instrText>
    </w:r>
    <w:r>
      <w:fldChar w:fldCharType="separate"/>
    </w:r>
    <w:r w:rsidR="007B377A">
      <w:rPr>
        <w:noProof/>
      </w:rPr>
      <w:t>9/20/2012</w:t>
    </w:r>
    <w:r>
      <w:rPr>
        <w:noProof/>
      </w:rPr>
      <w:fldChar w:fldCharType="end"/>
    </w:r>
  </w:p>
  <w:p w:rsidR="00073384" w:rsidRDefault="00073384" w:rsidP="00073384">
    <w:pPr>
      <w:pStyle w:val="Header"/>
      <w:jc w:val="right"/>
    </w:pPr>
    <w:r>
      <w:t>Mod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D5F"/>
    <w:rsid w:val="00073384"/>
    <w:rsid w:val="00221164"/>
    <w:rsid w:val="00271713"/>
    <w:rsid w:val="003A0D5F"/>
    <w:rsid w:val="003F7281"/>
    <w:rsid w:val="00522D6E"/>
    <w:rsid w:val="006C7D1A"/>
    <w:rsid w:val="007B377A"/>
    <w:rsid w:val="007C62DA"/>
    <w:rsid w:val="0087771D"/>
    <w:rsid w:val="009F7075"/>
    <w:rsid w:val="00B004F6"/>
    <w:rsid w:val="00CD0AE1"/>
    <w:rsid w:val="00EA1B3E"/>
    <w:rsid w:val="00EB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paragraph" w:styleId="Heading1">
    <w:name w:val="heading 1"/>
    <w:basedOn w:val="Normal"/>
    <w:next w:val="Normal"/>
    <w:link w:val="Heading1Char"/>
    <w:qFormat/>
    <w:rsid w:val="00522D6E"/>
    <w:pPr>
      <w:keepNext/>
      <w:spacing w:after="0" w:line="480" w:lineRule="auto"/>
      <w:outlineLvl w:val="0"/>
    </w:pPr>
    <w:rPr>
      <w:rFonts w:ascii="Arial Black" w:eastAsia="Times New Roman" w:hAnsi="Arial Black" w:cs="Times New Roman"/>
      <w:b/>
      <w:bCs/>
      <w:smallCap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22D6E"/>
    <w:rPr>
      <w:rFonts w:ascii="Arial Black" w:eastAsia="Times New Roman" w:hAnsi="Arial Black" w:cs="Times New Roman"/>
      <w:b/>
      <w:bCs/>
      <w:smallCaps/>
      <w:sz w:val="4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14639-0424-4489-A044-4D650D06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9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Anderson</dc:creator>
  <cp:lastModifiedBy>Amritpal Panesar</cp:lastModifiedBy>
  <cp:revision>6</cp:revision>
  <cp:lastPrinted>2012-09-20T17:33:00Z</cp:lastPrinted>
  <dcterms:created xsi:type="dcterms:W3CDTF">2012-09-14T02:32:00Z</dcterms:created>
  <dcterms:modified xsi:type="dcterms:W3CDTF">2012-09-20T17:33:00Z</dcterms:modified>
</cp:coreProperties>
</file>