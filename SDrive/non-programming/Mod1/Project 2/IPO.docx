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E55E6A" w:rsidP="007C62DA">
      <w:pPr>
        <w:pStyle w:val="Title"/>
      </w:pPr>
      <w:r>
        <w:t>COM 120 - Project 2</w:t>
      </w:r>
    </w:p>
    <w:p w:rsidR="007C62DA" w:rsidRDefault="002A7ABE" w:rsidP="002A7ABE">
      <w:pPr>
        <w:tabs>
          <w:tab w:val="left" w:pos="8165"/>
        </w:tabs>
      </w:pPr>
      <w:r>
        <w:tab/>
      </w:r>
    </w:p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Default="00B572BA" w:rsidP="00B572BA">
            <w:pPr>
              <w:rPr>
                <w:b w:val="0"/>
              </w:rPr>
            </w:pPr>
            <w:r>
              <w:rPr>
                <w:b w:val="0"/>
              </w:rPr>
              <w:t>Birth month</w:t>
            </w:r>
          </w:p>
          <w:p w:rsidR="00B572BA" w:rsidRDefault="00B572BA" w:rsidP="00B572BA">
            <w:pPr>
              <w:rPr>
                <w:b w:val="0"/>
              </w:rPr>
            </w:pPr>
            <w:r>
              <w:rPr>
                <w:b w:val="0"/>
              </w:rPr>
              <w:t>Birth day</w:t>
            </w:r>
          </w:p>
          <w:p w:rsidR="00B572BA" w:rsidRDefault="00B572BA" w:rsidP="00B572BA">
            <w:pPr>
              <w:rPr>
                <w:b w:val="0"/>
              </w:rPr>
            </w:pPr>
            <w:r>
              <w:rPr>
                <w:b w:val="0"/>
              </w:rPr>
              <w:t>Birth year</w:t>
            </w:r>
          </w:p>
          <w:p w:rsidR="00B572BA" w:rsidRDefault="00B572BA" w:rsidP="00B572BA">
            <w:pPr>
              <w:rPr>
                <w:b w:val="0"/>
              </w:rPr>
            </w:pPr>
          </w:p>
          <w:p w:rsidR="00B572BA" w:rsidRDefault="00B572BA" w:rsidP="00B572BA">
            <w:pPr>
              <w:rPr>
                <w:b w:val="0"/>
              </w:rPr>
            </w:pPr>
            <w:r>
              <w:rPr>
                <w:b w:val="0"/>
              </w:rPr>
              <w:t>System month</w:t>
            </w:r>
          </w:p>
          <w:p w:rsidR="00B572BA" w:rsidRDefault="00B572BA" w:rsidP="00B572BA">
            <w:pPr>
              <w:rPr>
                <w:b w:val="0"/>
              </w:rPr>
            </w:pPr>
            <w:r>
              <w:rPr>
                <w:b w:val="0"/>
              </w:rPr>
              <w:t>System day</w:t>
            </w:r>
          </w:p>
          <w:p w:rsidR="00B572BA" w:rsidRDefault="00B572BA" w:rsidP="00B572BA">
            <w:pPr>
              <w:rPr>
                <w:b w:val="0"/>
              </w:rPr>
            </w:pPr>
            <w:r>
              <w:rPr>
                <w:b w:val="0"/>
              </w:rPr>
              <w:t>System year</w:t>
            </w:r>
          </w:p>
          <w:p w:rsidR="00B572BA" w:rsidRPr="0087771D" w:rsidRDefault="00B572BA" w:rsidP="00B572BA">
            <w:pPr>
              <w:rPr>
                <w:b w:val="0"/>
              </w:rPr>
            </w:pP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F2516A" w:rsidP="007C62DA">
            <w:pPr>
              <w:cnfStyle w:val="000000100000"/>
            </w:pPr>
            <w:r>
              <w:t>Calculate current age</w:t>
            </w:r>
          </w:p>
          <w:p w:rsidR="00F2516A" w:rsidRDefault="00F2516A" w:rsidP="007C62DA">
            <w:pPr>
              <w:cnfStyle w:val="000000100000"/>
            </w:pP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F2516A" w:rsidP="007C62DA">
            <w:pPr>
              <w:cnfStyle w:val="000000100000"/>
            </w:pPr>
            <w:r>
              <w:t>Current age</w:t>
            </w:r>
          </w:p>
          <w:p w:rsidR="00F2516A" w:rsidRDefault="00F2516A" w:rsidP="007C62DA">
            <w:pPr>
              <w:cnfStyle w:val="000000100000"/>
            </w:pPr>
            <w:r>
              <w:t>Current Date</w:t>
            </w:r>
          </w:p>
          <w:p w:rsidR="007C62DA" w:rsidRDefault="00F2516A" w:rsidP="007C62DA">
            <w:pPr>
              <w:cnfStyle w:val="000000100000"/>
            </w:pPr>
            <w:r>
              <w:t>User’s Birthday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F2516A" w:rsidRDefault="00F2516A">
      <w:r>
        <w:t>PROMPT “What is your birth month?”</w:t>
      </w:r>
    </w:p>
    <w:p w:rsidR="00F2516A" w:rsidRDefault="00F2516A">
      <w:r>
        <w:t xml:space="preserve">Get </w:t>
      </w:r>
      <w:proofErr w:type="spellStart"/>
      <w:r>
        <w:t>iBMonth</w:t>
      </w:r>
      <w:proofErr w:type="spellEnd"/>
    </w:p>
    <w:p w:rsidR="00F2516A" w:rsidRDefault="00F2516A" w:rsidP="00F2516A">
      <w:r>
        <w:t>PROMPT “What is your birth day?”</w:t>
      </w:r>
    </w:p>
    <w:p w:rsidR="00F2516A" w:rsidRDefault="00F2516A" w:rsidP="00F2516A">
      <w:r>
        <w:t xml:space="preserve">GET </w:t>
      </w:r>
      <w:proofErr w:type="spellStart"/>
      <w:r>
        <w:t>iBDay</w:t>
      </w:r>
      <w:proofErr w:type="spellEnd"/>
    </w:p>
    <w:p w:rsidR="00F2516A" w:rsidRDefault="00F2516A" w:rsidP="00F2516A">
      <w:r>
        <w:t>PROMPT “What is your birth year?”</w:t>
      </w:r>
    </w:p>
    <w:p w:rsidR="00F2516A" w:rsidRDefault="00F2516A" w:rsidP="00F2516A">
      <w:r>
        <w:t xml:space="preserve">GET </w:t>
      </w:r>
      <w:proofErr w:type="spellStart"/>
      <w:r>
        <w:t>iBYear</w:t>
      </w:r>
      <w:proofErr w:type="spellEnd"/>
    </w:p>
    <w:p w:rsidR="00F2516A" w:rsidRDefault="00F2516A" w:rsidP="00F2516A">
      <w:r>
        <w:t xml:space="preserve">GET </w:t>
      </w:r>
      <w:proofErr w:type="spellStart"/>
      <w:r>
        <w:t>iSysMonth</w:t>
      </w:r>
      <w:proofErr w:type="spellEnd"/>
    </w:p>
    <w:p w:rsidR="00F2516A" w:rsidRDefault="00F2516A" w:rsidP="00F2516A">
      <w:r>
        <w:t xml:space="preserve">GET </w:t>
      </w:r>
      <w:proofErr w:type="spellStart"/>
      <w:r>
        <w:t>iSysDay</w:t>
      </w:r>
      <w:proofErr w:type="spellEnd"/>
    </w:p>
    <w:p w:rsidR="00F2516A" w:rsidRDefault="00F2516A">
      <w:r>
        <w:t xml:space="preserve">GET </w:t>
      </w:r>
      <w:proofErr w:type="spellStart"/>
      <w:r>
        <w:t>iSysYear</w:t>
      </w:r>
      <w:proofErr w:type="spellEnd"/>
    </w:p>
    <w:p w:rsidR="007070F1" w:rsidRDefault="007070F1">
      <w:r>
        <w:t xml:space="preserve">CALCULATE </w:t>
      </w:r>
      <w:proofErr w:type="spellStart"/>
      <w:r>
        <w:t>User_Birthday</w:t>
      </w:r>
      <w:proofErr w:type="spellEnd"/>
    </w:p>
    <w:p w:rsidR="007070F1" w:rsidRDefault="007070F1">
      <w:r>
        <w:tab/>
        <w:t xml:space="preserve">SET </w:t>
      </w:r>
      <w:proofErr w:type="spellStart"/>
      <w:r>
        <w:t>iUAge</w:t>
      </w:r>
      <w:proofErr w:type="spellEnd"/>
      <w:r>
        <w:t xml:space="preserve"> = </w:t>
      </w:r>
      <w:proofErr w:type="spellStart"/>
      <w:r>
        <w:t>iSysYear</w:t>
      </w:r>
      <w:proofErr w:type="spellEnd"/>
      <w:r>
        <w:t xml:space="preserve"> - </w:t>
      </w:r>
      <w:proofErr w:type="spellStart"/>
      <w:r>
        <w:t>iBYear</w:t>
      </w:r>
      <w:proofErr w:type="spellEnd"/>
    </w:p>
    <w:p w:rsidR="007070F1" w:rsidRDefault="00545A56">
      <w:r>
        <w:tab/>
        <w:t>IF (</w:t>
      </w:r>
      <w:proofErr w:type="spellStart"/>
      <w:r>
        <w:t>iBMonth</w:t>
      </w:r>
      <w:proofErr w:type="spellEnd"/>
      <w:r>
        <w:t xml:space="preserve"> &gt; </w:t>
      </w:r>
      <w:proofErr w:type="spellStart"/>
      <w:r>
        <w:t>iSysMonth</w:t>
      </w:r>
      <w:proofErr w:type="spellEnd"/>
      <w:r>
        <w:t xml:space="preserve"> </w:t>
      </w:r>
      <w:r w:rsidR="007070F1">
        <w:t>|| ((</w:t>
      </w:r>
      <w:proofErr w:type="spellStart"/>
      <w:r>
        <w:t>iSysMonth</w:t>
      </w:r>
      <w:proofErr w:type="spellEnd"/>
      <w:r>
        <w:t xml:space="preserve"> =</w:t>
      </w:r>
      <w:r w:rsidR="007070F1">
        <w:t xml:space="preserve">= </w:t>
      </w:r>
      <w:proofErr w:type="spellStart"/>
      <w:r w:rsidR="007070F1">
        <w:t>iBMonth</w:t>
      </w:r>
      <w:proofErr w:type="spellEnd"/>
      <w:r w:rsidR="007070F1">
        <w:t xml:space="preserve">) &amp;&amp; </w:t>
      </w:r>
      <w:r w:rsidR="00680B44">
        <w:t>(</w:t>
      </w:r>
      <w:proofErr w:type="spellStart"/>
      <w:r w:rsidR="00680B44">
        <w:t>iBDay</w:t>
      </w:r>
      <w:proofErr w:type="spellEnd"/>
      <w:r w:rsidR="00680B44">
        <w:t xml:space="preserve"> &gt;</w:t>
      </w:r>
      <w:r w:rsidR="007070F1">
        <w:t xml:space="preserve">= </w:t>
      </w:r>
      <w:proofErr w:type="spellStart"/>
      <w:r w:rsidR="007070F1">
        <w:t>iSysDay</w:t>
      </w:r>
      <w:proofErr w:type="spellEnd"/>
      <w:r w:rsidR="007070F1">
        <w:t>)))</w:t>
      </w:r>
    </w:p>
    <w:p w:rsidR="007070F1" w:rsidRDefault="007070F1">
      <w:r>
        <w:tab/>
      </w:r>
      <w:r>
        <w:tab/>
        <w:t xml:space="preserve">SET </w:t>
      </w:r>
      <w:proofErr w:type="spellStart"/>
      <w:r>
        <w:t>iUAge</w:t>
      </w:r>
      <w:proofErr w:type="spellEnd"/>
      <w:r w:rsidR="00545A56">
        <w:t>--</w:t>
      </w:r>
    </w:p>
    <w:p w:rsidR="007070F1" w:rsidRDefault="007070F1">
      <w:r>
        <w:tab/>
        <w:t>ENDIF</w:t>
      </w:r>
    </w:p>
    <w:p w:rsidR="00A16418" w:rsidRDefault="007070F1">
      <w:r>
        <w:t>END</w:t>
      </w:r>
    </w:p>
    <w:p w:rsidR="00A16418" w:rsidRDefault="00A16418">
      <w:r>
        <w:t>DISPLAY “Your birthday is: “+</w:t>
      </w:r>
      <w:proofErr w:type="spellStart"/>
      <w:r>
        <w:t>iB</w:t>
      </w:r>
      <w:r w:rsidR="00AA456E">
        <w:t>Month</w:t>
      </w:r>
      <w:proofErr w:type="spellEnd"/>
      <w:r>
        <w:t>+”/”+</w:t>
      </w:r>
      <w:proofErr w:type="spellStart"/>
      <w:r>
        <w:t>iB</w:t>
      </w:r>
      <w:r w:rsidR="00AA456E">
        <w:t>Day</w:t>
      </w:r>
      <w:proofErr w:type="spellEnd"/>
      <w:r>
        <w:t>+”/”+</w:t>
      </w:r>
      <w:proofErr w:type="spellStart"/>
      <w:r>
        <w:t>iBYear</w:t>
      </w:r>
      <w:proofErr w:type="spellEnd"/>
    </w:p>
    <w:p w:rsidR="00A16418" w:rsidRDefault="00A16418">
      <w:r>
        <w:t>DISPLAY “Your current age is: “+</w:t>
      </w:r>
      <w:proofErr w:type="spellStart"/>
      <w:r>
        <w:t>iUAge</w:t>
      </w:r>
      <w:proofErr w:type="spellEnd"/>
    </w:p>
    <w:p w:rsidR="00A16418" w:rsidRDefault="00A16418"/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01</w:t>
            </w:r>
          </w:p>
          <w:p w:rsidR="00680B44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  <w:p w:rsidR="00680B44" w:rsidRPr="00376DB0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1994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376DB0" w:rsidRDefault="00680B44" w:rsidP="00216F95">
            <w:pPr>
              <w:cnfStyle w:val="000000100000"/>
            </w:pPr>
            <w:r>
              <w:t>18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Pr="00376DB0" w:rsidRDefault="00EA1B3E" w:rsidP="00216F95">
            <w:pPr>
              <w:cnfStyle w:val="000000100000"/>
            </w:pPr>
          </w:p>
          <w:p w:rsidR="00EA1B3E" w:rsidRPr="00376DB0" w:rsidRDefault="00680B44" w:rsidP="00216F95">
            <w:pPr>
              <w:cnfStyle w:val="000000100000"/>
            </w:pPr>
            <w:r>
              <w:t>18</w:t>
            </w: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  <w:p w:rsidR="00680B44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03</w:t>
            </w:r>
          </w:p>
          <w:p w:rsidR="00680B44" w:rsidRPr="00376DB0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1948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Pr="00376DB0" w:rsidRDefault="00680B44" w:rsidP="00216F95">
            <w:pPr>
              <w:cnfStyle w:val="000000000000"/>
            </w:pPr>
            <w:r>
              <w:t>63</w:t>
            </w:r>
          </w:p>
        </w:tc>
        <w:tc>
          <w:tcPr>
            <w:tcW w:w="3192" w:type="dxa"/>
          </w:tcPr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680B44" w:rsidP="00216F95">
            <w:pPr>
              <w:cnfStyle w:val="000000000000"/>
            </w:pPr>
            <w:r>
              <w:t>63</w:t>
            </w:r>
          </w:p>
          <w:p w:rsidR="00EA1B3E" w:rsidRPr="00376DB0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08</w:t>
            </w:r>
          </w:p>
          <w:p w:rsidR="00680B44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30</w:t>
            </w:r>
          </w:p>
          <w:p w:rsidR="00680B44" w:rsidRDefault="00680B44" w:rsidP="00216F95">
            <w:pPr>
              <w:rPr>
                <w:b w:val="0"/>
              </w:rPr>
            </w:pPr>
            <w:r>
              <w:rPr>
                <w:b w:val="0"/>
              </w:rPr>
              <w:t>1972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680B44" w:rsidP="00216F95">
            <w:pPr>
              <w:cnfStyle w:val="000000100000"/>
            </w:pPr>
            <w:r>
              <w:t>39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680B44" w:rsidP="00216F95">
            <w:pPr>
              <w:cnfStyle w:val="000000100000"/>
            </w:pPr>
            <w:r>
              <w:t>39</w:t>
            </w: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tcW w:w="3192" w:type="dxa"/>
          </w:tcPr>
          <w:p w:rsidR="00EA1B3E" w:rsidRDefault="00EA1B3E" w:rsidP="00216F95">
            <w:pPr>
              <w:cnfStyle w:val="001000000000"/>
              <w:rPr>
                <w:b w:val="0"/>
              </w:rPr>
            </w:pPr>
          </w:p>
          <w:p w:rsidR="00EA1B3E" w:rsidRDefault="00EA1B3E" w:rsidP="00216F95">
            <w:pPr>
              <w:cnfStyle w:val="001000000000"/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EA1B3E" w:rsidRDefault="00EA1B3E" w:rsidP="00216F95">
            <w:pPr>
              <w:cnfStyle w:val="001000000000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EA1B3E" w:rsidRDefault="00EA1B3E" w:rsidP="00216F95"/>
          <w:p w:rsidR="00EA1B3E" w:rsidRDefault="00EA1B3E" w:rsidP="00216F95">
            <w:r>
              <w:t>Error</w:t>
            </w:r>
          </w:p>
        </w:tc>
        <w:tc>
          <w:tcPr>
            <w:tcW w:w="3192" w:type="dxa"/>
          </w:tcPr>
          <w:p w:rsidR="00EA1B3E" w:rsidRDefault="00EA1B3E" w:rsidP="00216F95"/>
          <w:p w:rsidR="00EA1B3E" w:rsidRDefault="00680B44" w:rsidP="00216F95">
            <w:r>
              <w:t>Error</w:t>
            </w:r>
          </w:p>
          <w:p w:rsidR="00EA1B3E" w:rsidRDefault="00EA1B3E" w:rsidP="00216F95"/>
          <w:p w:rsidR="00EA1B3E" w:rsidRDefault="00EA1B3E" w:rsidP="00216F95"/>
          <w:p w:rsidR="00EA1B3E" w:rsidRDefault="00EA1B3E" w:rsidP="00216F95"/>
          <w:p w:rsidR="00EA1B3E" w:rsidRDefault="00EA1B3E" w:rsidP="00216F95"/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E6A" w:rsidRDefault="00E55E6A" w:rsidP="00073384">
      <w:pPr>
        <w:spacing w:after="0" w:line="240" w:lineRule="auto"/>
      </w:pPr>
      <w:r>
        <w:separator/>
      </w:r>
    </w:p>
  </w:endnote>
  <w:endnote w:type="continuationSeparator" w:id="0">
    <w:p w:rsidR="00E55E6A" w:rsidRDefault="00E55E6A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E6A" w:rsidRDefault="00E55E6A" w:rsidP="00073384">
      <w:pPr>
        <w:spacing w:after="0" w:line="240" w:lineRule="auto"/>
      </w:pPr>
      <w:r>
        <w:separator/>
      </w:r>
    </w:p>
  </w:footnote>
  <w:footnote w:type="continuationSeparator" w:id="0">
    <w:p w:rsidR="00E55E6A" w:rsidRDefault="00E55E6A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902ECD" w:rsidP="00073384">
    <w:pPr>
      <w:pStyle w:val="Header"/>
      <w:jc w:val="right"/>
    </w:pPr>
    <w:fldSimple w:instr=" DATE  \@ &quot;M/d/yyyy&quot;  \* MERGEFORMAT ">
      <w:r w:rsidR="002A7ABE">
        <w:rPr>
          <w:noProof/>
        </w:rPr>
        <w:t>8/29/2012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2ECD"/>
    <w:rsid w:val="00073384"/>
    <w:rsid w:val="00221164"/>
    <w:rsid w:val="002A7ABE"/>
    <w:rsid w:val="003F7281"/>
    <w:rsid w:val="00545A56"/>
    <w:rsid w:val="00680B44"/>
    <w:rsid w:val="007070F1"/>
    <w:rsid w:val="007C62DA"/>
    <w:rsid w:val="0087771D"/>
    <w:rsid w:val="00902ECD"/>
    <w:rsid w:val="009F7075"/>
    <w:rsid w:val="00A16418"/>
    <w:rsid w:val="00AA456E"/>
    <w:rsid w:val="00B004F6"/>
    <w:rsid w:val="00B572BA"/>
    <w:rsid w:val="00E55E6A"/>
    <w:rsid w:val="00EA1B3E"/>
    <w:rsid w:val="00ED65B6"/>
    <w:rsid w:val="00F2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92809-C365-4BF9-A773-EF821772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142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4</cp:revision>
  <cp:lastPrinted>2012-08-29T22:18:00Z</cp:lastPrinted>
  <dcterms:created xsi:type="dcterms:W3CDTF">2012-08-28T23:50:00Z</dcterms:created>
  <dcterms:modified xsi:type="dcterms:W3CDTF">2012-08-29T23:33:00Z</dcterms:modified>
</cp:coreProperties>
</file>