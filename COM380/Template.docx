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>2 - Timecard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>2 - Timecard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  <w:bookmarkStart w:id="0" w:name="_GoBack"/>
      <w:bookmarkEnd w:id="0"/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7F3124"/>
    <w:rsid w:val="00C50675"/>
    <w:rsid w:val="00D92765"/>
    <w:rsid w:val="00EA3BDE"/>
    <w:rsid w:val="00EB3E53"/>
    <w:rsid w:val="00EC25D4"/>
    <w:rsid w:val="00EC3ADB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4</cp:revision>
  <cp:lastPrinted>2015-04-08T01:53:00Z</cp:lastPrinted>
  <dcterms:created xsi:type="dcterms:W3CDTF">2015-04-08T01:26:00Z</dcterms:created>
  <dcterms:modified xsi:type="dcterms:W3CDTF">2015-04-08T01:59:00Z</dcterms:modified>
</cp:coreProperties>
</file>