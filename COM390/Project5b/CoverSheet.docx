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E7C" w:rsidRDefault="00EC25D4">
      <w:pPr>
        <w:ind w:left="-1440" w:right="-1440"/>
        <w:jc w:val="center"/>
        <w:rPr>
          <w:rFonts w:ascii="Arial Black" w:hAnsi="Arial Black"/>
          <w:sz w:val="72"/>
        </w:rPr>
      </w:pPr>
      <w:r>
        <w:rPr>
          <w:rFonts w:ascii="Arial Black" w:hAnsi="Arial Black"/>
          <w:noProof/>
          <w:sz w:val="72"/>
        </w:rPr>
        <w:drawing>
          <wp:inline distT="0" distB="0" distL="0" distR="0">
            <wp:extent cx="6159500" cy="1485900"/>
            <wp:effectExtent l="0" t="0" r="0" b="0"/>
            <wp:docPr id="30" name="Picture 30" descr="CU-Logo-Stacked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-Logo-Stacked-B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  <w:szCs w:val="72"/>
        </w:rPr>
      </w:pPr>
    </w:p>
    <w:p w:rsidR="00D92765" w:rsidRPr="00D92765" w:rsidRDefault="00C5067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462280</wp:posOffset>
                </wp:positionV>
                <wp:extent cx="4363720" cy="620395"/>
                <wp:effectExtent l="3810" t="0" r="4445" b="254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Amrit Panesar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4.4pt;margin-top:36.4pt;width:343.6pt;height:48.8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zZswIAALk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Amrit Panesar</w:t>
                      </w:r>
                    </w:p>
                  </w:txbxContent>
                </v:textbox>
              </v:shape>
            </w:pict>
          </mc:Fallback>
        </mc:AlternateContent>
      </w:r>
    </w:p>
    <w:p w:rsidR="00ED4E7C" w:rsidRPr="00D92765" w:rsidRDefault="00C50675" w:rsidP="00EB3E53">
      <w:pPr>
        <w:pStyle w:val="Heading1"/>
        <w:tabs>
          <w:tab w:val="right" w:leader="underscore" w:pos="9540"/>
        </w:tabs>
        <w:rPr>
          <w:sz w:val="44"/>
        </w:rPr>
      </w:pPr>
      <w:r>
        <w:rPr>
          <w:b w:val="0"/>
          <w:bCs w:val="0"/>
          <w:smallCaps w:val="0"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592455</wp:posOffset>
                </wp:positionV>
                <wp:extent cx="4363720" cy="620395"/>
                <wp:effectExtent l="0" t="127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77260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9.4pt;margin-top:46.65pt;width:343.6pt;height:48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z/tgIAAMA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77260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sz w:val="44"/>
        </w:rPr>
        <w:t xml:space="preserve">Name: </w:t>
      </w:r>
      <w:r w:rsidR="00ED4E7C" w:rsidRPr="00D92765">
        <w:rPr>
          <w:sz w:val="44"/>
        </w:rPr>
        <w:tab/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591820</wp:posOffset>
                </wp:positionV>
                <wp:extent cx="4363720" cy="620395"/>
                <wp:effectExtent l="3810" t="0" r="4445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COM </w:t>
                            </w:r>
                            <w:r w:rsidR="00756B68">
                              <w:rPr>
                                <w:rFonts w:ascii="Envy Code R" w:hAnsi="Envy Code R"/>
                                <w:sz w:val="72"/>
                              </w:rPr>
                              <w:t>39</w:t>
                            </w:r>
                            <w:r w:rsidR="00C50675">
                              <w:rPr>
                                <w:rFonts w:ascii="Envy Code R" w:hAnsi="Envy Code R"/>
                                <w:sz w:val="7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113.4pt;margin-top:46.6pt;width:343.6pt;height:48.8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7wEtg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COM </w:t>
                      </w:r>
                      <w:r w:rsidR="00756B68">
                        <w:rPr>
                          <w:rFonts w:ascii="Envy Code R" w:hAnsi="Envy Code R"/>
                          <w:sz w:val="72"/>
                        </w:rPr>
                        <w:t>39</w:t>
                      </w:r>
                      <w:r w:rsidR="00C50675">
                        <w:rPr>
                          <w:rFonts w:ascii="Envy Code R" w:hAnsi="Envy Code R"/>
                          <w:sz w:val="7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Student </w:t>
      </w:r>
      <w:r w:rsidR="00D92765">
        <w:rPr>
          <w:rFonts w:ascii="Arial Black" w:hAnsi="Arial Black"/>
          <w:b/>
          <w:bCs/>
          <w:smallCaps/>
          <w:sz w:val="44"/>
        </w:rPr>
        <w:t>#</w:t>
      </w:r>
      <w:r w:rsidR="00ED4E7C" w:rsidRPr="00D92765">
        <w:rPr>
          <w:rFonts w:ascii="Arial Black" w:hAnsi="Arial Black"/>
          <w:b/>
          <w:bCs/>
          <w:smallCaps/>
          <w:sz w:val="44"/>
        </w:rPr>
        <w:t>: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noProof/>
          <w:sz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589280</wp:posOffset>
                </wp:positionV>
                <wp:extent cx="4721225" cy="620395"/>
                <wp:effectExtent l="0" t="1270" r="444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122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7F312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                 </w:t>
                            </w:r>
                            <w:r w:rsidR="00C50675">
                              <w:rPr>
                                <w:rFonts w:ascii="Envy Code R" w:hAnsi="Envy Code R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94.4pt;margin-top:46.4pt;width:371.75pt;height:48.8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eKuA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" filled="f" stroked="f">
                <v:textbox style="mso-fit-shape-to-text:t">
                  <w:txbxContent>
                    <w:p w:rsidR="00EC25D4" w:rsidRPr="00EC25D4" w:rsidRDefault="007F312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                 </w:t>
                      </w:r>
                      <w:r w:rsidR="00C50675">
                        <w:rPr>
                          <w:rFonts w:ascii="Envy Code R" w:hAnsi="Envy Code R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Class #: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C50675" w:rsidP="00EB3E53">
      <w:pPr>
        <w:tabs>
          <w:tab w:val="right" w:leader="underscore" w:pos="9450"/>
        </w:tabs>
        <w:spacing w:line="480" w:lineRule="auto"/>
        <w:ind w:left="-180" w:right="-180"/>
        <w:jc w:val="center"/>
        <w:rPr>
          <w:rFonts w:ascii="Arial Black" w:hAnsi="Arial Black"/>
          <w:b/>
          <w:bCs/>
          <w:smallCaps/>
          <w:sz w:val="44"/>
          <w:szCs w:val="48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603250</wp:posOffset>
                </wp:positionV>
                <wp:extent cx="4363720" cy="620395"/>
                <wp:effectExtent l="3810" t="0" r="4445" b="254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FD4446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 </w:t>
                            </w:r>
                            <w:r w:rsidR="00621DAD">
                              <w:rPr>
                                <w:rFonts w:ascii="Envy Code R" w:hAnsi="Envy Code R"/>
                                <w:sz w:val="72"/>
                              </w:rPr>
                              <w:t>5b</w:t>
                            </w:r>
                            <w:r w:rsidR="00EC3ADB">
                              <w:rPr>
                                <w:rFonts w:ascii="Envy Code R" w:hAnsi="Envy Code R"/>
                                <w:sz w:val="72"/>
                              </w:rPr>
                              <w:t xml:space="preserve"> </w:t>
                            </w:r>
                            <w:r w:rsidR="00C70704">
                              <w:rPr>
                                <w:rFonts w:ascii="Envy Code R" w:hAnsi="Envy Code R"/>
                                <w:sz w:val="72"/>
                              </w:rPr>
                              <w:t xml:space="preserve">– </w:t>
                            </w:r>
                            <w:r w:rsidR="00621DAD">
                              <w:rPr>
                                <w:rFonts w:ascii="Envy Code R" w:hAnsi="Envy Code R"/>
                                <w:sz w:val="72"/>
                              </w:rPr>
                              <w:t>Linked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left:0;text-align:left;margin-left:119.4pt;margin-top:47.5pt;width:343.6pt;height:48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WDtgIAAMA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FD4446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 </w:t>
                      </w:r>
                      <w:r w:rsidR="00621DAD">
                        <w:rPr>
                          <w:rFonts w:ascii="Envy Code R" w:hAnsi="Envy Code R"/>
                          <w:sz w:val="72"/>
                        </w:rPr>
                        <w:t>5b</w:t>
                      </w:r>
                      <w:r w:rsidR="00EC3ADB">
                        <w:rPr>
                          <w:rFonts w:ascii="Envy Code R" w:hAnsi="Envy Code R"/>
                          <w:sz w:val="72"/>
                        </w:rPr>
                        <w:t xml:space="preserve"> </w:t>
                      </w:r>
                      <w:r w:rsidR="00C70704">
                        <w:rPr>
                          <w:rFonts w:ascii="Envy Code R" w:hAnsi="Envy Code R"/>
                          <w:sz w:val="72"/>
                        </w:rPr>
                        <w:t xml:space="preserve">– </w:t>
                      </w:r>
                      <w:r w:rsidR="00621DAD">
                        <w:rPr>
                          <w:rFonts w:ascii="Envy Code R" w:hAnsi="Envy Code R"/>
                          <w:sz w:val="72"/>
                        </w:rPr>
                        <w:t>Linked List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>8-12am___</w:t>
      </w:r>
      <w:r w:rsidR="00D92765">
        <w:rPr>
          <w:rFonts w:ascii="Arial Black" w:hAnsi="Arial Black"/>
          <w:b/>
          <w:bCs/>
          <w:smallCaps/>
          <w:sz w:val="44"/>
        </w:rPr>
        <w:t>____ 1-5pm</w:t>
      </w:r>
      <w:r w:rsidR="00ED4E7C" w:rsidRPr="00D92765">
        <w:rPr>
          <w:rFonts w:ascii="Arial Black" w:hAnsi="Arial Black"/>
          <w:b/>
          <w:bCs/>
          <w:smallCaps/>
          <w:sz w:val="44"/>
        </w:rPr>
        <w:t>_</w:t>
      </w:r>
      <w:r w:rsidR="00D92765">
        <w:rPr>
          <w:rFonts w:ascii="Arial Black" w:hAnsi="Arial Black"/>
          <w:b/>
          <w:bCs/>
          <w:smallCaps/>
          <w:sz w:val="44"/>
        </w:rPr>
        <w:t>______ 6-10pm</w:t>
      </w:r>
      <w:r w:rsidR="00ED4E7C" w:rsidRPr="00D92765">
        <w:rPr>
          <w:rFonts w:ascii="Arial Black" w:hAnsi="Arial Black"/>
          <w:b/>
          <w:bCs/>
          <w:smallCaps/>
          <w:sz w:val="44"/>
        </w:rPr>
        <w:t>___</w:t>
      </w:r>
      <w:r w:rsidR="00D92765">
        <w:rPr>
          <w:rFonts w:ascii="Arial Black" w:hAnsi="Arial Black"/>
          <w:b/>
          <w:bCs/>
          <w:smallCaps/>
          <w:sz w:val="44"/>
        </w:rPr>
        <w:t>__</w: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__ </w:t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628015</wp:posOffset>
                </wp:positionV>
                <wp:extent cx="4363720" cy="620395"/>
                <wp:effectExtent l="0" t="0" r="3175" b="254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C50675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Scott Mayer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44.4pt;margin-top:49.45pt;width:343.6pt;height:48.8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tdtQ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" filled="f" stroked="f">
                <v:textbox style="mso-fit-shape-to-text:t">
                  <w:txbxContent>
                    <w:p w:rsidR="00EC25D4" w:rsidRPr="00EC25D4" w:rsidRDefault="00C50675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Scott Mayer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Project: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  <w:bookmarkStart w:id="0" w:name="_GoBack"/>
      <w:bookmarkEnd w:id="0"/>
    </w:p>
    <w:p w:rsidR="00ED4E7C" w:rsidRPr="00D92765" w:rsidRDefault="00ED4E7C" w:rsidP="00EB3E53">
      <w:pPr>
        <w:pStyle w:val="Heading1"/>
        <w:tabs>
          <w:tab w:val="right" w:leader="underscore" w:pos="9540"/>
        </w:tabs>
        <w:rPr>
          <w:sz w:val="44"/>
        </w:rPr>
      </w:pPr>
      <w:r w:rsidRPr="00D92765">
        <w:rPr>
          <w:sz w:val="44"/>
        </w:rPr>
        <w:t>Instructor:</w:t>
      </w:r>
      <w:r w:rsidRPr="00D92765">
        <w:rPr>
          <w:sz w:val="44"/>
        </w:rPr>
        <w:tab/>
      </w:r>
    </w:p>
    <w:sectPr w:rsidR="00ED4E7C" w:rsidRPr="00D92765" w:rsidSect="00D92765">
      <w:pgSz w:w="12240" w:h="15840"/>
      <w:pgMar w:top="900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75"/>
    <w:rsid w:val="006177F8"/>
    <w:rsid w:val="00621DAD"/>
    <w:rsid w:val="006D3DAB"/>
    <w:rsid w:val="00756B68"/>
    <w:rsid w:val="00795C18"/>
    <w:rsid w:val="007F3124"/>
    <w:rsid w:val="00966CE4"/>
    <w:rsid w:val="00C50675"/>
    <w:rsid w:val="00C70704"/>
    <w:rsid w:val="00D92765"/>
    <w:rsid w:val="00EA3BDE"/>
    <w:rsid w:val="00EB3E53"/>
    <w:rsid w:val="00EC25D4"/>
    <w:rsid w:val="00EC3ADB"/>
    <w:rsid w:val="00ED4E7C"/>
    <w:rsid w:val="00F57810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2ACB57-C9E3-4FFE-8D96-A14CF1AE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BDE"/>
  </w:style>
  <w:style w:type="paragraph" w:styleId="Heading1">
    <w:name w:val="heading 1"/>
    <w:basedOn w:val="Normal"/>
    <w:next w:val="Normal"/>
    <w:qFormat/>
    <w:rsid w:val="00EA3BDE"/>
    <w:pPr>
      <w:keepNext/>
      <w:spacing w:line="480" w:lineRule="auto"/>
      <w:outlineLvl w:val="0"/>
    </w:pPr>
    <w:rPr>
      <w:rFonts w:ascii="Arial Black" w:hAnsi="Arial Black"/>
      <w:b/>
      <w:bCs/>
      <w:small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A3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EA3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it\Documents\Homework\SDrive\Templates\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CoverSheet.dotx</Template>
  <TotalTime>11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Coleman College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Amrit Panesar</dc:creator>
  <cp:keywords/>
  <dc:description/>
  <cp:lastModifiedBy>Amrit Panesar</cp:lastModifiedBy>
  <cp:revision>8</cp:revision>
  <cp:lastPrinted>2015-04-08T01:53:00Z</cp:lastPrinted>
  <dcterms:created xsi:type="dcterms:W3CDTF">2015-04-15T03:30:00Z</dcterms:created>
  <dcterms:modified xsi:type="dcterms:W3CDTF">2015-10-07T03:20:00Z</dcterms:modified>
</cp:coreProperties>
</file>