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C5067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462280</wp:posOffset>
                </wp:positionV>
                <wp:extent cx="4363720" cy="620395"/>
                <wp:effectExtent l="3810" t="0" r="4445" b="254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Amrit Panesar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4.4pt;margin-top:36.4pt;width:343.6pt;height:48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zZswIAALk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Amrit Panesar</w:t>
                      </w:r>
                    </w:p>
                  </w:txbxContent>
                </v:textbox>
              </v:shape>
            </w:pict>
          </mc:Fallback>
        </mc:AlternateContent>
      </w:r>
    </w:p>
    <w:p w:rsidR="00ED4E7C" w:rsidRPr="00D92765" w:rsidRDefault="00C50675" w:rsidP="00EB3E53">
      <w:pPr>
        <w:pStyle w:val="Heading1"/>
        <w:tabs>
          <w:tab w:val="right" w:leader="underscore" w:pos="9540"/>
        </w:tabs>
        <w:rPr>
          <w:sz w:val="44"/>
        </w:rPr>
      </w:pPr>
      <w:r>
        <w:rPr>
          <w:b w:val="0"/>
          <w:bCs w:val="0"/>
          <w:smallCaps w:val="0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592455</wp:posOffset>
                </wp:positionV>
                <wp:extent cx="4363720" cy="620395"/>
                <wp:effectExtent l="0" t="127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77260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9.4pt;margin-top:46.65pt;width:343.6pt;height:48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z/tg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GAnaQYse2d6gO7lHE1udodcpOD304Gb2cAxddkx1fy/LrxoJuWyo2LBbpeTQMFpBdqG96Z9d&#10;HXG0BVkPH2QFYejWSAe0r1VnSwfFQIAOXXo6dcamUsIhmUwnswhMJdimUTBJYh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77260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591820</wp:posOffset>
                </wp:positionV>
                <wp:extent cx="4363720" cy="620395"/>
                <wp:effectExtent l="381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COM </w:t>
                            </w:r>
                            <w:r w:rsidR="00756B68">
                              <w:rPr>
                                <w:rFonts w:ascii="Envy Code R" w:hAnsi="Envy Code R"/>
                                <w:sz w:val="72"/>
                              </w:rPr>
                              <w:t>39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13.4pt;margin-top:46.6pt;width:343.6pt;height:48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wEtg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COM </w:t>
                      </w:r>
                      <w:r w:rsidR="00756B68">
                        <w:rPr>
                          <w:rFonts w:ascii="Envy Code R" w:hAnsi="Envy Code R"/>
                          <w:sz w:val="72"/>
                        </w:rPr>
                        <w:t>39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589280</wp:posOffset>
                </wp:positionV>
                <wp:extent cx="4721225" cy="620395"/>
                <wp:effectExtent l="0" t="1270" r="444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22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7F312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                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94.4pt;margin-top:46.4pt;width:371.75pt;height:48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eK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" filled="f" stroked="f">
                <v:textbox style="mso-fit-shape-to-text:t">
                  <w:txbxContent>
                    <w:p w:rsidR="00EC25D4" w:rsidRPr="00EC25D4" w:rsidRDefault="007F312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                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603250</wp:posOffset>
                </wp:positionV>
                <wp:extent cx="4363720" cy="620395"/>
                <wp:effectExtent l="3810" t="0" r="4445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FD4446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966CE4">
                              <w:rPr>
                                <w:rFonts w:ascii="Envy Code R" w:hAnsi="Envy Code R"/>
                                <w:sz w:val="72"/>
                              </w:rPr>
                              <w:t>1</w:t>
                            </w:r>
                            <w:r w:rsidR="00EC3ADB"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795C18">
                              <w:rPr>
                                <w:rFonts w:ascii="Envy Code R" w:hAnsi="Envy Code R"/>
                                <w:sz w:val="72"/>
                              </w:rPr>
                              <w:t xml:space="preserve">– </w:t>
                            </w:r>
                            <w:r w:rsidR="00966CE4">
                              <w:rPr>
                                <w:rFonts w:ascii="Envy Code R" w:hAnsi="Envy Code R"/>
                                <w:sz w:val="72"/>
                              </w:rPr>
                              <w:t>Hello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19.4pt;margin-top:47.5pt;width:343.6pt;height:48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WD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FD4446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966CE4">
                        <w:rPr>
                          <w:rFonts w:ascii="Envy Code R" w:hAnsi="Envy Code R"/>
                          <w:sz w:val="72"/>
                        </w:rPr>
                        <w:t>1</w:t>
                      </w:r>
                      <w:r w:rsidR="00EC3ADB"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795C18">
                        <w:rPr>
                          <w:rFonts w:ascii="Envy Code R" w:hAnsi="Envy Code R"/>
                          <w:sz w:val="72"/>
                        </w:rPr>
                        <w:t xml:space="preserve">– </w:t>
                      </w:r>
                      <w:r w:rsidR="00966CE4">
                        <w:rPr>
                          <w:rFonts w:ascii="Envy Code R" w:hAnsi="Envy Code R"/>
                          <w:sz w:val="72"/>
                        </w:rPr>
                        <w:t>Hello World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628015</wp:posOffset>
                </wp:positionV>
                <wp:extent cx="4363720" cy="620395"/>
                <wp:effectExtent l="0" t="0" r="3175" b="25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C50675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Scott Mayer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44.4pt;margin-top:49.45pt;width:343.6pt;height:4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d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" filled="f" stroked="f">
                <v:textbox style="mso-fit-shape-to-text:t">
                  <w:txbxContent>
                    <w:p w:rsidR="00EC25D4" w:rsidRPr="00EC25D4" w:rsidRDefault="00C50675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Scott Mayer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75"/>
    <w:rsid w:val="006D3DAB"/>
    <w:rsid w:val="00756B68"/>
    <w:rsid w:val="00795C18"/>
    <w:rsid w:val="007F3124"/>
    <w:rsid w:val="00966CE4"/>
    <w:rsid w:val="00C50675"/>
    <w:rsid w:val="00D92765"/>
    <w:rsid w:val="00EA3BDE"/>
    <w:rsid w:val="00EB3E53"/>
    <w:rsid w:val="00EC25D4"/>
    <w:rsid w:val="00EC3ADB"/>
    <w:rsid w:val="00ED4E7C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2ACB57-C9E3-4FFE-8D96-A14CF1A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\Documents\Homework\SDrive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 Panesar</dc:creator>
  <cp:keywords/>
  <dc:description/>
  <cp:lastModifiedBy>Amrit Panesar</cp:lastModifiedBy>
  <cp:revision>4</cp:revision>
  <cp:lastPrinted>2015-04-08T01:53:00Z</cp:lastPrinted>
  <dcterms:created xsi:type="dcterms:W3CDTF">2015-04-15T03:30:00Z</dcterms:created>
  <dcterms:modified xsi:type="dcterms:W3CDTF">2015-08-12T03:35:00Z</dcterms:modified>
</cp:coreProperties>
</file>