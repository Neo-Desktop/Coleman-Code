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756B68">
                              <w:rPr>
                                <w:rFonts w:ascii="Envy Code R" w:hAnsi="Envy Code R"/>
                                <w:sz w:val="72"/>
                              </w:rPr>
                              <w:t>39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756B68">
                        <w:rPr>
                          <w:rFonts w:ascii="Envy Code R" w:hAnsi="Envy Code R"/>
                          <w:sz w:val="72"/>
                        </w:rPr>
                        <w:t>39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C70704">
                              <w:rPr>
                                <w:rFonts w:ascii="Envy Code R" w:hAnsi="Envy Code R"/>
                                <w:sz w:val="72"/>
                              </w:rPr>
                              <w:t>2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C70704">
                              <w:rPr>
                                <w:rFonts w:ascii="Envy Code R" w:hAnsi="Envy Code R"/>
                                <w:sz w:val="72"/>
                              </w:rPr>
                              <w:t>– Zero2Hundred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C70704">
                        <w:rPr>
                          <w:rFonts w:ascii="Envy Code R" w:hAnsi="Envy Code R"/>
                          <w:sz w:val="72"/>
                        </w:rPr>
                        <w:t>2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C70704">
                        <w:rPr>
                          <w:rFonts w:ascii="Envy Code R" w:hAnsi="Envy Code R"/>
                          <w:sz w:val="72"/>
                        </w:rPr>
                        <w:t>– Zero2Hundred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D3DAB"/>
    <w:rsid w:val="00756B68"/>
    <w:rsid w:val="00795C18"/>
    <w:rsid w:val="007F3124"/>
    <w:rsid w:val="00966CE4"/>
    <w:rsid w:val="00C50675"/>
    <w:rsid w:val="00C70704"/>
    <w:rsid w:val="00D92765"/>
    <w:rsid w:val="00EA3BDE"/>
    <w:rsid w:val="00EB3E53"/>
    <w:rsid w:val="00EC25D4"/>
    <w:rsid w:val="00EC3ADB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5</cp:revision>
  <cp:lastPrinted>2015-04-08T01:53:00Z</cp:lastPrinted>
  <dcterms:created xsi:type="dcterms:W3CDTF">2015-04-15T03:30:00Z</dcterms:created>
  <dcterms:modified xsi:type="dcterms:W3CDTF">2015-08-19T04:13:00Z</dcterms:modified>
</cp:coreProperties>
</file>